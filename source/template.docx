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058C" w14:textId="77777777" w:rsidR="00D23852" w:rsidRDefault="00D23852" w:rsidP="00953719">
      <w:pPr>
        <w:tabs>
          <w:tab w:val="left" w:pos="5727"/>
        </w:tabs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6"/>
        <w:gridCol w:w="1810"/>
        <w:gridCol w:w="3671"/>
      </w:tblGrid>
      <w:tr w:rsidR="00D23852" w14:paraId="683563B5" w14:textId="77777777">
        <w:tc>
          <w:tcPr>
            <w:tcW w:w="3600" w:type="dxa"/>
          </w:tcPr>
          <w:p w14:paraId="570BC491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7980E06A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602E385E" w14:textId="77777777" w:rsidR="00D23852" w:rsidRDefault="00A032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D23852" w14:paraId="6E6225C6" w14:textId="77777777">
        <w:tc>
          <w:tcPr>
            <w:tcW w:w="3600" w:type="dxa"/>
            <w:vAlign w:val="center"/>
          </w:tcPr>
          <w:p w14:paraId="633F16BB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0657E711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5483690" w14:textId="77777777" w:rsidR="00D23852" w:rsidRDefault="00A03256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proofErr w:type="gramStart"/>
            <w:r>
              <w:rPr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D23852" w14:paraId="3E165DD4" w14:textId="77777777">
        <w:trPr>
          <w:trHeight w:val="457"/>
        </w:trPr>
        <w:tc>
          <w:tcPr>
            <w:tcW w:w="3600" w:type="dxa"/>
            <w:vAlign w:val="center"/>
          </w:tcPr>
          <w:p w14:paraId="465019AF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09F6390D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5F75F78" w14:textId="77777777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D23852" w14:paraId="58C69CC2" w14:textId="77777777">
        <w:trPr>
          <w:trHeight w:val="519"/>
        </w:trPr>
        <w:tc>
          <w:tcPr>
            <w:tcW w:w="3600" w:type="dxa"/>
            <w:vAlign w:val="center"/>
          </w:tcPr>
          <w:p w14:paraId="7B1A62AE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3E48B728" w14:textId="77777777" w:rsidR="00D23852" w:rsidRDefault="00D23852" w:rsidP="00933FD8">
            <w:pPr>
              <w:pStyle w:val="2"/>
              <w:numPr>
                <w:ilvl w:val="0"/>
                <w:numId w:val="0"/>
              </w:numPr>
            </w:pPr>
          </w:p>
        </w:tc>
        <w:tc>
          <w:tcPr>
            <w:tcW w:w="3685" w:type="dxa"/>
            <w:vAlign w:val="center"/>
          </w:tcPr>
          <w:p w14:paraId="06A73C72" w14:textId="16A2BF16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___________20__</w:t>
            </w:r>
          </w:p>
        </w:tc>
      </w:tr>
    </w:tbl>
    <w:p w14:paraId="567892EB" w14:textId="77777777" w:rsidR="00D23852" w:rsidRDefault="00D23852">
      <w:pPr>
        <w:jc w:val="center"/>
        <w:rPr>
          <w:b/>
          <w:bCs/>
          <w:sz w:val="28"/>
        </w:rPr>
      </w:pPr>
    </w:p>
    <w:p w14:paraId="6AA93668" w14:textId="77777777" w:rsidR="00D23852" w:rsidRDefault="00D23852">
      <w:pPr>
        <w:jc w:val="center"/>
        <w:rPr>
          <w:b/>
          <w:bCs/>
          <w:sz w:val="28"/>
        </w:rPr>
      </w:pPr>
    </w:p>
    <w:p w14:paraId="78992957" w14:textId="77777777" w:rsidR="00D23852" w:rsidRDefault="00D23852">
      <w:pPr>
        <w:jc w:val="center"/>
        <w:rPr>
          <w:b/>
          <w:bCs/>
          <w:sz w:val="28"/>
        </w:rPr>
      </w:pPr>
    </w:p>
    <w:p w14:paraId="26D3EE96" w14:textId="77777777" w:rsidR="00D23852" w:rsidRDefault="00D23852">
      <w:pPr>
        <w:jc w:val="center"/>
        <w:rPr>
          <w:b/>
          <w:bCs/>
          <w:sz w:val="28"/>
        </w:rPr>
      </w:pPr>
    </w:p>
    <w:p w14:paraId="2DED0897" w14:textId="77777777" w:rsidR="00D23852" w:rsidRDefault="00D23852" w:rsidP="008B514F">
      <w:pPr>
        <w:rPr>
          <w:b/>
          <w:bCs/>
        </w:rPr>
      </w:pPr>
    </w:p>
    <w:p w14:paraId="796F45EB" w14:textId="77777777" w:rsidR="00D23852" w:rsidRDefault="00D23852">
      <w:pPr>
        <w:jc w:val="center"/>
        <w:rPr>
          <w:b/>
          <w:bCs/>
        </w:rPr>
      </w:pPr>
    </w:p>
    <w:p w14:paraId="51D8E1DE" w14:textId="77777777" w:rsidR="008B514F" w:rsidRPr="009C58D1" w:rsidRDefault="008B514F" w:rsidP="008B514F">
      <w:pPr>
        <w:pStyle w:val="a6"/>
        <w:rPr>
          <w:lang w:val="en-US"/>
        </w:rPr>
      </w:pPr>
      <w:r>
        <w:rPr>
          <w:lang w:val="en-US"/>
        </w:rPr>
        <w:t>&lt;</w:t>
      </w:r>
      <w:r>
        <w:t>НАЗВАНИЕ</w:t>
      </w:r>
      <w:r>
        <w:rPr>
          <w:lang w:val="en-US"/>
        </w:rPr>
        <w:t>&gt;</w:t>
      </w:r>
    </w:p>
    <w:p w14:paraId="1D559EC5" w14:textId="77777777" w:rsidR="00D23852" w:rsidRDefault="00D23852">
      <w:pPr>
        <w:jc w:val="center"/>
        <w:rPr>
          <w:b/>
          <w:bCs/>
          <w:caps/>
          <w:sz w:val="28"/>
        </w:rPr>
      </w:pPr>
    </w:p>
    <w:p w14:paraId="71339F07" w14:textId="77777777" w:rsidR="00970346" w:rsidRDefault="00970346" w:rsidP="00970346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>Текст программы</w:t>
      </w:r>
    </w:p>
    <w:p w14:paraId="5F83461B" w14:textId="77777777" w:rsidR="00D23852" w:rsidRDefault="00D23852">
      <w:pPr>
        <w:rPr>
          <w:b/>
          <w:bCs/>
          <w:sz w:val="28"/>
        </w:rPr>
      </w:pPr>
    </w:p>
    <w:p w14:paraId="4A255033" w14:textId="23EE4098" w:rsidR="00D23852" w:rsidRDefault="00A03256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14829EEE" w14:textId="1C0354C2" w:rsidR="00D23852" w:rsidRDefault="007A7F50">
      <w:pPr>
        <w:jc w:val="center"/>
        <w:rPr>
          <w:b/>
          <w:bCs/>
          <w:caps/>
          <w:sz w:val="44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28A18AD" wp14:editId="46D7623B">
                <wp:simplePos x="0" y="0"/>
                <wp:positionH relativeFrom="leftMargin">
                  <wp:align>right</wp:align>
                </wp:positionH>
                <wp:positionV relativeFrom="paragraph">
                  <wp:posOffset>302895</wp:posOffset>
                </wp:positionV>
                <wp:extent cx="431800" cy="5241290"/>
                <wp:effectExtent l="19050" t="19050" r="25400" b="35560"/>
                <wp:wrapNone/>
                <wp:docPr id="18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9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B2D5C" w14:textId="77777777" w:rsidR="00D23852" w:rsidRDefault="00A0325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9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97873" w14:textId="77777777" w:rsidR="00D23852" w:rsidRDefault="00A0325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0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7A2CA" w14:textId="77777777" w:rsidR="00D23852" w:rsidRDefault="00A0325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1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5233A" w14:textId="77777777" w:rsidR="00D23852" w:rsidRDefault="00A0325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2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A65BB" w14:textId="77777777" w:rsidR="00D23852" w:rsidRDefault="00A0325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8A18AD" id="Page_ 1_GropS" o:spid="_x0000_s1026" style="position:absolute;left:0;text-align:left;margin-left:-17.2pt;margin-top:23.85pt;width:34pt;height:412.7pt;z-index:-251658240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0C9B2D5C" w14:textId="77777777" w:rsidR="00D23852" w:rsidRDefault="00A0325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A097873" w14:textId="77777777" w:rsidR="00D23852" w:rsidRDefault="00A0325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37D7A2CA" w14:textId="77777777" w:rsidR="00D23852" w:rsidRDefault="00A0325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47B5233A" w14:textId="77777777" w:rsidR="00D23852" w:rsidRDefault="00A0325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487A65BB" w14:textId="77777777" w:rsidR="00D23852" w:rsidRDefault="00A0325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03256">
        <w:rPr>
          <w:b/>
          <w:bCs/>
          <w:sz w:val="44"/>
        </w:rPr>
        <w:fldChar w:fldCharType="begin"/>
      </w:r>
      <w:r w:rsidR="00A03256">
        <w:rPr>
          <w:b/>
          <w:bCs/>
          <w:sz w:val="44"/>
        </w:rPr>
        <w:instrText xml:space="preserve"> ASK </w:instrText>
      </w:r>
      <w:r w:rsidR="00A03256">
        <w:rPr>
          <w:b/>
          <w:bCs/>
          <w:i/>
          <w:iCs/>
          <w:sz w:val="44"/>
        </w:rPr>
        <w:instrText>ДецНомер</w:instrText>
      </w:r>
      <w:r w:rsidR="00A03256">
        <w:rPr>
          <w:b/>
          <w:bCs/>
          <w:sz w:val="44"/>
        </w:rPr>
        <w:instrText xml:space="preserve"> "</w:instrText>
      </w:r>
      <w:r w:rsidR="00A03256">
        <w:rPr>
          <w:b/>
          <w:bCs/>
          <w:i/>
          <w:iCs/>
          <w:sz w:val="44"/>
        </w:rPr>
        <w:instrText>Децимеальный номер</w:instrText>
      </w:r>
      <w:r w:rsidR="00A03256">
        <w:rPr>
          <w:b/>
          <w:bCs/>
          <w:sz w:val="44"/>
        </w:rPr>
        <w:instrText xml:space="preserve"> " \d "</w:instrText>
      </w:r>
      <w:r w:rsidR="00A03256">
        <w:rPr>
          <w:b/>
          <w:bCs/>
          <w:sz w:val="36"/>
        </w:rPr>
        <w:instrText>А.В.00001-01 34 01</w:instrText>
      </w:r>
      <w:r w:rsidR="00A03256">
        <w:rPr>
          <w:b/>
          <w:bCs/>
          <w:sz w:val="44"/>
        </w:rPr>
        <w:instrText>"</w:instrText>
      </w:r>
      <w:r w:rsidR="00A03256"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 w:rsidR="00A03256">
        <w:rPr>
          <w:b/>
          <w:bCs/>
          <w:sz w:val="44"/>
        </w:rPr>
        <w:t>А.В.00001-01 34 01</w:t>
      </w:r>
      <w:bookmarkEnd w:id="0"/>
      <w:bookmarkEnd w:id="1"/>
      <w:r w:rsidR="00A03256">
        <w:rPr>
          <w:b/>
          <w:bCs/>
          <w:sz w:val="44"/>
        </w:rPr>
        <w:fldChar w:fldCharType="end"/>
      </w:r>
    </w:p>
    <w:p w14:paraId="7217C13D" w14:textId="62B6BCEE" w:rsidR="00D23852" w:rsidRDefault="00A03256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3001B" w:rsidRPr="0013001B">
        <w:t xml:space="preserve"> </w:t>
      </w:r>
      <w:r w:rsidR="00CA6411" w:rsidRPr="009C58D1">
        <w:rPr>
          <w:b/>
          <w:bCs/>
          <w:sz w:val="36"/>
        </w:rPr>
        <w:t>&lt;</w:t>
      </w:r>
      <w:r w:rsidR="00CA6411">
        <w:rPr>
          <w:b/>
          <w:bCs/>
          <w:sz w:val="36"/>
        </w:rPr>
        <w:t>номе</w:t>
      </w:r>
      <w:r w:rsidR="00CF2D13">
        <w:rPr>
          <w:b/>
          <w:bCs/>
          <w:sz w:val="36"/>
          <w:lang w:val="en-US"/>
        </w:rPr>
        <w:t>2</w:t>
      </w:r>
      <w:r w:rsidR="00CA6411">
        <w:rPr>
          <w:b/>
          <w:bCs/>
          <w:sz w:val="36"/>
        </w:rPr>
        <w:t>р</w:t>
      </w:r>
      <w:r w:rsidR="00CA6411" w:rsidRPr="009C58D1">
        <w:rPr>
          <w:b/>
          <w:bCs/>
          <w:sz w:val="36"/>
        </w:rPr>
        <w:t>&gt;</w:t>
      </w:r>
      <w:r>
        <w:rPr>
          <w:b/>
          <w:bCs/>
          <w:caps/>
          <w:sz w:val="36"/>
        </w:rPr>
        <w:fldChar w:fldCharType="end"/>
      </w:r>
      <w:r w:rsidR="00CA6411">
        <w:rPr>
          <w:b/>
          <w:bCs/>
          <w:caps/>
          <w:sz w:val="36"/>
        </w:rPr>
        <w:t xml:space="preserve"> </w:t>
      </w:r>
      <w:r w:rsidR="00CA6411" w:rsidRPr="00CA6411">
        <w:rPr>
          <w:b/>
          <w:bCs/>
          <w:caps/>
          <w:sz w:val="36"/>
        </w:rPr>
        <w:t>12 01</w:t>
      </w:r>
      <w:r>
        <w:rPr>
          <w:b/>
          <w:bCs/>
          <w:caps/>
          <w:sz w:val="36"/>
        </w:rPr>
        <w:t>-лу</w:t>
      </w:r>
    </w:p>
    <w:p w14:paraId="145D2485" w14:textId="5F8265BE" w:rsidR="00D23852" w:rsidRDefault="00D23852">
      <w:pPr>
        <w:rPr>
          <w:b/>
          <w:bCs/>
          <w:sz w:val="32"/>
        </w:rPr>
      </w:pPr>
    </w:p>
    <w:p w14:paraId="544EB065" w14:textId="77777777" w:rsidR="00D23852" w:rsidRDefault="00D23852">
      <w:pPr>
        <w:jc w:val="center"/>
        <w:rPr>
          <w:b/>
          <w:bCs/>
          <w:sz w:val="32"/>
        </w:rPr>
      </w:pPr>
    </w:p>
    <w:p w14:paraId="69D207BA" w14:textId="77777777" w:rsidR="00D23852" w:rsidRDefault="00D23852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0"/>
        <w:gridCol w:w="1816"/>
        <w:gridCol w:w="3671"/>
      </w:tblGrid>
      <w:tr w:rsidR="00D23852" w14:paraId="75F284AC" w14:textId="77777777">
        <w:tc>
          <w:tcPr>
            <w:tcW w:w="3594" w:type="dxa"/>
            <w:vAlign w:val="center"/>
          </w:tcPr>
          <w:p w14:paraId="397F6022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697D1F7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95ED3DC" w14:textId="77777777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D23852" w14:paraId="47EE6854" w14:textId="77777777">
        <w:tc>
          <w:tcPr>
            <w:tcW w:w="3594" w:type="dxa"/>
            <w:vAlign w:val="center"/>
          </w:tcPr>
          <w:p w14:paraId="73D8ADF2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A9619AB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B639F98" w14:textId="77777777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D23852" w14:paraId="2F65FBFA" w14:textId="77777777">
        <w:trPr>
          <w:trHeight w:val="513"/>
        </w:trPr>
        <w:tc>
          <w:tcPr>
            <w:tcW w:w="3594" w:type="dxa"/>
            <w:vAlign w:val="center"/>
          </w:tcPr>
          <w:p w14:paraId="20253DC0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FBEC36B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45BC373" w14:textId="77777777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D23852" w14:paraId="56504413" w14:textId="77777777">
        <w:trPr>
          <w:trHeight w:val="142"/>
        </w:trPr>
        <w:tc>
          <w:tcPr>
            <w:tcW w:w="3594" w:type="dxa"/>
            <w:vAlign w:val="center"/>
          </w:tcPr>
          <w:p w14:paraId="7680808E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AD0C684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65C8466" w14:textId="20600D5D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___________20__</w:t>
            </w:r>
          </w:p>
        </w:tc>
      </w:tr>
      <w:tr w:rsidR="00D23852" w14:paraId="3B810E91" w14:textId="77777777">
        <w:trPr>
          <w:trHeight w:hRule="exact" w:val="567"/>
        </w:trPr>
        <w:tc>
          <w:tcPr>
            <w:tcW w:w="3594" w:type="dxa"/>
            <w:vAlign w:val="center"/>
          </w:tcPr>
          <w:p w14:paraId="60507307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959C37D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3AD541F" w14:textId="77777777" w:rsidR="00D23852" w:rsidRDefault="00D23852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D23852" w14:paraId="73480461" w14:textId="77777777">
        <w:tc>
          <w:tcPr>
            <w:tcW w:w="3594" w:type="dxa"/>
            <w:vAlign w:val="center"/>
          </w:tcPr>
          <w:p w14:paraId="61189A54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7E57790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9288A23" w14:textId="77777777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D23852" w14:paraId="6CA168BB" w14:textId="77777777">
        <w:tc>
          <w:tcPr>
            <w:tcW w:w="3594" w:type="dxa"/>
            <w:vAlign w:val="center"/>
          </w:tcPr>
          <w:p w14:paraId="2CDCE8C3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1DA4D7E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EDBADA5" w14:textId="26B93ED8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  ХХХХ</w:t>
            </w:r>
          </w:p>
        </w:tc>
      </w:tr>
      <w:tr w:rsidR="00D23852" w14:paraId="19F5280E" w14:textId="77777777">
        <w:trPr>
          <w:trHeight w:val="468"/>
        </w:trPr>
        <w:tc>
          <w:tcPr>
            <w:tcW w:w="3594" w:type="dxa"/>
            <w:vAlign w:val="center"/>
          </w:tcPr>
          <w:p w14:paraId="073BCD51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C4047D0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90FB08E" w14:textId="77777777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D23852" w14:paraId="594B54FE" w14:textId="77777777">
        <w:tc>
          <w:tcPr>
            <w:tcW w:w="3594" w:type="dxa"/>
            <w:vAlign w:val="center"/>
          </w:tcPr>
          <w:p w14:paraId="6D0E6D36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D809F6F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A71580B" w14:textId="0A967C82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___________20__</w:t>
            </w:r>
          </w:p>
        </w:tc>
      </w:tr>
      <w:tr w:rsidR="00D23852" w14:paraId="4FC10BE6" w14:textId="77777777">
        <w:trPr>
          <w:trHeight w:hRule="exact" w:val="567"/>
        </w:trPr>
        <w:tc>
          <w:tcPr>
            <w:tcW w:w="3594" w:type="dxa"/>
            <w:vAlign w:val="center"/>
          </w:tcPr>
          <w:p w14:paraId="3A087A8D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2524ABC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A0A147E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D23852" w14:paraId="1CE72164" w14:textId="77777777">
        <w:tc>
          <w:tcPr>
            <w:tcW w:w="3594" w:type="dxa"/>
            <w:vAlign w:val="center"/>
          </w:tcPr>
          <w:p w14:paraId="3BF26680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D52FE36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3EF42EB" w14:textId="77777777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D23852" w14:paraId="6A303501" w14:textId="77777777">
        <w:tc>
          <w:tcPr>
            <w:tcW w:w="3594" w:type="dxa"/>
            <w:vAlign w:val="center"/>
          </w:tcPr>
          <w:p w14:paraId="69F8C202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737A7EA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D315FAC" w14:textId="77777777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D23852" w14:paraId="2B4A65BF" w14:textId="77777777">
        <w:trPr>
          <w:trHeight w:val="442"/>
        </w:trPr>
        <w:tc>
          <w:tcPr>
            <w:tcW w:w="3594" w:type="dxa"/>
            <w:vAlign w:val="center"/>
          </w:tcPr>
          <w:p w14:paraId="566E5A61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28E0E1B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EC01DF6" w14:textId="77777777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D23852" w14:paraId="69AD88D5" w14:textId="77777777">
        <w:trPr>
          <w:trHeight w:val="439"/>
        </w:trPr>
        <w:tc>
          <w:tcPr>
            <w:tcW w:w="3594" w:type="dxa"/>
            <w:vAlign w:val="center"/>
          </w:tcPr>
          <w:p w14:paraId="602E2222" w14:textId="77777777" w:rsidR="00D23852" w:rsidRDefault="00D2385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4E052B5" w14:textId="77777777" w:rsidR="00D23852" w:rsidRDefault="00D2385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CD1DA3A" w14:textId="2F0C6BF6" w:rsidR="00D23852" w:rsidRDefault="00A03256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</w:t>
            </w:r>
            <w:proofErr w:type="gramStart"/>
            <w:r>
              <w:rPr>
                <w:sz w:val="28"/>
                <w:lang w:val="en-US"/>
              </w:rPr>
              <w:t>_”_</w:t>
            </w:r>
            <w:proofErr w:type="gramEnd"/>
            <w:r>
              <w:rPr>
                <w:sz w:val="28"/>
                <w:lang w:val="en-US"/>
              </w:rPr>
              <w:t>___________20__</w:t>
            </w:r>
          </w:p>
        </w:tc>
      </w:tr>
    </w:tbl>
    <w:p w14:paraId="31636ACE" w14:textId="77777777" w:rsidR="00D23852" w:rsidRDefault="00D23852">
      <w:pPr>
        <w:rPr>
          <w:b/>
          <w:bCs/>
          <w:sz w:val="32"/>
          <w:szCs w:val="32"/>
        </w:rPr>
        <w:sectPr w:rsidR="00D23852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4E05373A" w14:textId="77777777" w:rsidR="00D23852" w:rsidRDefault="00D23852">
      <w:pPr>
        <w:rPr>
          <w:b/>
          <w:bCs/>
          <w:sz w:val="32"/>
          <w:szCs w:val="32"/>
        </w:rPr>
      </w:pPr>
    </w:p>
    <w:p w14:paraId="39249678" w14:textId="77777777" w:rsidR="00D23852" w:rsidRDefault="00A032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4BAD50BC" w14:textId="77777777" w:rsidR="00D23852" w:rsidRDefault="00A03256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52FF1FA7" w14:textId="23024ACA" w:rsidR="00D23852" w:rsidRDefault="00A03256" w:rsidP="001B0C20">
      <w:pPr>
        <w:pStyle w:val="--1"/>
        <w:rPr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fldChar w:fldCharType="begin"/>
      </w:r>
      <w:r>
        <w:instrText xml:space="preserve"> REF </w:instrText>
      </w:r>
      <w:r>
        <w:rPr>
          <w:i/>
          <w:iCs/>
        </w:rPr>
        <w:instrText>ДецНомер</w:instrText>
      </w:r>
      <w:r>
        <w:instrText xml:space="preserve">  \* MERGEFORMAT </w:instrText>
      </w:r>
      <w:r>
        <w:fldChar w:fldCharType="separate"/>
      </w:r>
      <w:r w:rsidR="0013001B" w:rsidRPr="0013001B">
        <w:t xml:space="preserve"> </w:t>
      </w:r>
      <w:r w:rsidR="00CA6411">
        <w:rPr>
          <w:lang w:val="en-US"/>
        </w:rPr>
        <w:t>&lt;</w:t>
      </w:r>
      <w:r w:rsidR="00CA6411">
        <w:t>номе</w:t>
      </w:r>
      <w:r w:rsidR="001B0C20">
        <w:t>1</w:t>
      </w:r>
      <w:r w:rsidR="00CA6411">
        <w:t>р</w:t>
      </w:r>
      <w:r w:rsidR="00CA6411">
        <w:rPr>
          <w:lang w:val="en-US"/>
        </w:rPr>
        <w:t>&gt;</w:t>
      </w:r>
      <w:r w:rsidR="007D1ABF" w:rsidRPr="007D1ABF">
        <w:t xml:space="preserve"> </w:t>
      </w:r>
      <w:r w:rsidR="00970346">
        <w:rPr>
          <w:lang w:val="en-US"/>
        </w:rPr>
        <w:t>12</w:t>
      </w:r>
      <w:r w:rsidR="007D1ABF" w:rsidRPr="007D1ABF">
        <w:t xml:space="preserve"> 01</w:t>
      </w:r>
      <w:r>
        <w:fldChar w:fldCharType="end"/>
      </w:r>
      <w:r>
        <w:t>-</w:t>
      </w:r>
      <w:r w:rsidRPr="001B0C20">
        <w:t>лу</w:t>
      </w:r>
    </w:p>
    <w:p w14:paraId="206E1DF7" w14:textId="77777777" w:rsidR="00D23852" w:rsidRDefault="00D23852">
      <w:pPr>
        <w:rPr>
          <w:b/>
          <w:bCs/>
          <w:caps/>
          <w:sz w:val="28"/>
          <w:szCs w:val="28"/>
        </w:rPr>
      </w:pPr>
    </w:p>
    <w:p w14:paraId="3B804D78" w14:textId="77777777" w:rsidR="00D23852" w:rsidRDefault="00D23852">
      <w:pPr>
        <w:rPr>
          <w:b/>
          <w:bCs/>
          <w:caps/>
          <w:sz w:val="28"/>
          <w:szCs w:val="28"/>
        </w:rPr>
      </w:pPr>
    </w:p>
    <w:p w14:paraId="4428CC09" w14:textId="77777777" w:rsidR="00D23852" w:rsidRDefault="00D23852">
      <w:pPr>
        <w:rPr>
          <w:b/>
          <w:bCs/>
          <w:caps/>
          <w:sz w:val="28"/>
          <w:szCs w:val="28"/>
        </w:rPr>
      </w:pPr>
    </w:p>
    <w:p w14:paraId="6C284E22" w14:textId="77777777" w:rsidR="00D23852" w:rsidRDefault="00D23852">
      <w:pPr>
        <w:rPr>
          <w:b/>
          <w:bCs/>
          <w:caps/>
          <w:sz w:val="28"/>
          <w:szCs w:val="28"/>
        </w:rPr>
      </w:pPr>
    </w:p>
    <w:p w14:paraId="614A5886" w14:textId="77777777" w:rsidR="00D23852" w:rsidRDefault="00D23852">
      <w:pPr>
        <w:rPr>
          <w:b/>
          <w:bCs/>
          <w:caps/>
          <w:sz w:val="28"/>
          <w:szCs w:val="28"/>
        </w:rPr>
      </w:pPr>
    </w:p>
    <w:p w14:paraId="4FE8AC58" w14:textId="77777777" w:rsidR="00D23852" w:rsidRDefault="00D23852">
      <w:pPr>
        <w:rPr>
          <w:b/>
          <w:bCs/>
          <w:caps/>
          <w:sz w:val="28"/>
          <w:szCs w:val="28"/>
        </w:rPr>
      </w:pPr>
    </w:p>
    <w:p w14:paraId="2C289758" w14:textId="77777777" w:rsidR="00D23852" w:rsidRDefault="00D23852">
      <w:pPr>
        <w:rPr>
          <w:b/>
          <w:bCs/>
          <w:caps/>
          <w:sz w:val="28"/>
          <w:szCs w:val="28"/>
        </w:rPr>
      </w:pPr>
    </w:p>
    <w:p w14:paraId="2C42C99C" w14:textId="77777777" w:rsidR="00D23852" w:rsidRDefault="00D23852">
      <w:pPr>
        <w:rPr>
          <w:b/>
          <w:bCs/>
          <w:caps/>
          <w:sz w:val="28"/>
          <w:szCs w:val="28"/>
        </w:rPr>
      </w:pPr>
    </w:p>
    <w:p w14:paraId="193D39D2" w14:textId="77777777" w:rsidR="00D23852" w:rsidRDefault="00D23852">
      <w:pPr>
        <w:rPr>
          <w:b/>
          <w:bCs/>
          <w:caps/>
          <w:sz w:val="28"/>
          <w:szCs w:val="28"/>
        </w:rPr>
      </w:pPr>
    </w:p>
    <w:p w14:paraId="13A4B20B" w14:textId="77777777" w:rsidR="00D23852" w:rsidRDefault="00D23852">
      <w:pPr>
        <w:rPr>
          <w:b/>
          <w:bCs/>
          <w:caps/>
          <w:sz w:val="28"/>
          <w:szCs w:val="28"/>
        </w:rPr>
      </w:pPr>
    </w:p>
    <w:p w14:paraId="304F01C0" w14:textId="77777777" w:rsidR="00D23852" w:rsidRDefault="00D23852">
      <w:pPr>
        <w:rPr>
          <w:b/>
          <w:bCs/>
          <w:caps/>
          <w:sz w:val="28"/>
          <w:szCs w:val="28"/>
        </w:rPr>
      </w:pPr>
    </w:p>
    <w:p w14:paraId="6202ED9A" w14:textId="343DA835" w:rsidR="00D23852" w:rsidRPr="009C58D1" w:rsidRDefault="009C58D1" w:rsidP="009C58D1">
      <w:pPr>
        <w:pStyle w:val="a6"/>
        <w:rPr>
          <w:lang w:val="en-US"/>
        </w:rPr>
      </w:pPr>
      <w:r>
        <w:rPr>
          <w:lang w:val="en-US"/>
        </w:rPr>
        <w:t>&lt;</w:t>
      </w:r>
      <w:r>
        <w:t>НАЗВАНИЕ</w:t>
      </w:r>
      <w:r>
        <w:rPr>
          <w:lang w:val="en-US"/>
        </w:rPr>
        <w:t>&gt;</w:t>
      </w:r>
    </w:p>
    <w:p w14:paraId="25621865" w14:textId="64841F7A" w:rsidR="00D23852" w:rsidRDefault="007A7F50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6E19B75" wp14:editId="3C78D7F8">
                <wp:simplePos x="0" y="0"/>
                <wp:positionH relativeFrom="leftMargin">
                  <wp:align>right</wp:align>
                </wp:positionH>
                <wp:positionV relativeFrom="paragraph">
                  <wp:posOffset>141605</wp:posOffset>
                </wp:positionV>
                <wp:extent cx="431800" cy="5311775"/>
                <wp:effectExtent l="19050" t="19050" r="25400" b="22225"/>
                <wp:wrapNone/>
                <wp:docPr id="2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311775"/>
                          <a:chOff x="397" y="8323"/>
                          <a:chExt cx="680" cy="8254"/>
                        </a:xfrm>
                      </wpg:grpSpPr>
                      <wps:wsp>
                        <wps:cNvPr id="3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279B0" w14:textId="77777777" w:rsidR="00D23852" w:rsidRDefault="00A032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5FEB2" w14:textId="77777777" w:rsidR="00D23852" w:rsidRDefault="00A032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5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4A3E6" w14:textId="77777777" w:rsidR="00D23852" w:rsidRDefault="00A032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6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82DE1" w14:textId="77777777" w:rsidR="00D23852" w:rsidRDefault="00A032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7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50076" w14:textId="77777777" w:rsidR="00D23852" w:rsidRDefault="00A032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19B75" id="_x0000_s1041" style="position:absolute;left:0;text-align:left;margin-left:-17.2pt;margin-top:11.15pt;width:34pt;height:418.25pt;z-index:-251659264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14:paraId="2B8279B0" w14:textId="77777777" w:rsidR="00D23852" w:rsidRDefault="00A0325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B75FEB2" w14:textId="77777777" w:rsidR="00D23852" w:rsidRDefault="00A0325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1A4A3E6" w14:textId="77777777" w:rsidR="00D23852" w:rsidRDefault="00A0325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68F82DE1" w14:textId="77777777" w:rsidR="00D23852" w:rsidRDefault="00A0325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E850076" w14:textId="77777777" w:rsidR="00D23852" w:rsidRDefault="00A0325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F4EA04D" w14:textId="3B1D0CE2" w:rsidR="00D23852" w:rsidRDefault="00D23852">
      <w:pPr>
        <w:jc w:val="center"/>
        <w:rPr>
          <w:b/>
          <w:bCs/>
          <w:caps/>
          <w:sz w:val="28"/>
          <w:szCs w:val="28"/>
        </w:rPr>
      </w:pPr>
    </w:p>
    <w:p w14:paraId="466879FF" w14:textId="66E0ED8A" w:rsidR="00D23852" w:rsidRDefault="00970346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>Текст программы</w:t>
      </w:r>
    </w:p>
    <w:p w14:paraId="311D052D" w14:textId="77777777" w:rsidR="00D23852" w:rsidRDefault="00D23852">
      <w:pPr>
        <w:jc w:val="center"/>
        <w:rPr>
          <w:b/>
          <w:bCs/>
          <w:sz w:val="36"/>
          <w:szCs w:val="36"/>
        </w:rPr>
      </w:pPr>
    </w:p>
    <w:p w14:paraId="415C6B82" w14:textId="2B043BB0" w:rsidR="00D23852" w:rsidRDefault="00A03256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13001B" w:rsidRPr="0013001B">
        <w:t xml:space="preserve"> </w:t>
      </w:r>
      <w:r w:rsidR="00CA6411" w:rsidRPr="00CA6411">
        <w:rPr>
          <w:b/>
          <w:bCs/>
          <w:sz w:val="36"/>
        </w:rPr>
        <w:t>&lt;номер&gt;</w:t>
      </w:r>
      <w:r w:rsidR="007D1ABF" w:rsidRPr="007D1ABF">
        <w:rPr>
          <w:b/>
          <w:bCs/>
          <w:sz w:val="36"/>
        </w:rPr>
        <w:t xml:space="preserve"> </w:t>
      </w:r>
      <w:r w:rsidR="00970346" w:rsidRPr="00931046">
        <w:rPr>
          <w:b/>
          <w:bCs/>
          <w:sz w:val="36"/>
        </w:rPr>
        <w:t>12</w:t>
      </w:r>
      <w:r w:rsidR="007D1ABF" w:rsidRPr="007D1ABF">
        <w:rPr>
          <w:b/>
          <w:bCs/>
          <w:sz w:val="36"/>
        </w:rPr>
        <w:t xml:space="preserve"> 01</w:t>
      </w:r>
      <w:r>
        <w:rPr>
          <w:b/>
          <w:bCs/>
          <w:caps/>
          <w:sz w:val="36"/>
        </w:rPr>
        <w:fldChar w:fldCharType="end"/>
      </w:r>
    </w:p>
    <w:p w14:paraId="1195441A" w14:textId="77777777" w:rsidR="00D23852" w:rsidRDefault="00D23852">
      <w:pPr>
        <w:jc w:val="center"/>
        <w:rPr>
          <w:b/>
          <w:bCs/>
          <w:sz w:val="28"/>
          <w:szCs w:val="28"/>
        </w:rPr>
        <w:sectPr w:rsidR="00D23852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2662662C" w14:textId="77777777" w:rsidR="00D23852" w:rsidRDefault="00A03256">
      <w:pPr>
        <w:pStyle w:val="1"/>
        <w:numPr>
          <w:ilvl w:val="0"/>
          <w:numId w:val="0"/>
        </w:numPr>
        <w:rPr>
          <w:caps/>
        </w:rPr>
      </w:pPr>
      <w:bookmarkStart w:id="2" w:name="_Toc172552428"/>
      <w:bookmarkStart w:id="3" w:name="_Toc172552454"/>
      <w:bookmarkStart w:id="4" w:name="_Toc172638200"/>
      <w:r>
        <w:rPr>
          <w:caps/>
        </w:rPr>
        <w:lastRenderedPageBreak/>
        <w:t>Аннотация</w:t>
      </w:r>
      <w:bookmarkEnd w:id="2"/>
      <w:bookmarkEnd w:id="3"/>
      <w:bookmarkEnd w:id="4"/>
    </w:p>
    <w:p w14:paraId="27F67FD3" w14:textId="77777777" w:rsidR="00D23852" w:rsidRDefault="00D23852"/>
    <w:p w14:paraId="36929353" w14:textId="77777777" w:rsidR="00D23852" w:rsidRDefault="00D23852"/>
    <w:p w14:paraId="302AB08B" w14:textId="77777777" w:rsidR="00D23852" w:rsidRDefault="00D23852"/>
    <w:p w14:paraId="70C392B8" w14:textId="30D08B4E" w:rsidR="00D23852" w:rsidRDefault="00A03256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rPr>
          <w:b/>
          <w:bCs/>
          <w:sz w:val="28"/>
        </w:rPr>
        <w:t>[[[</w:t>
      </w:r>
      <w:r>
        <w:rPr>
          <w:sz w:val="28"/>
        </w:rPr>
        <w:t>«</w:t>
      </w:r>
      <w:proofErr w:type="spellStart"/>
      <w:r w:rsidR="00D2403A">
        <w:t>ХХХХХ</w:t>
      </w:r>
      <w:r>
        <w:rPr>
          <w:sz w:val="28"/>
        </w:rPr>
        <w:t>.ехе</w:t>
      </w:r>
      <w:proofErr w:type="spellEnd"/>
      <w:r>
        <w:rPr>
          <w:sz w:val="28"/>
        </w:rPr>
        <w:t xml:space="preserve">», предназначенной </w:t>
      </w:r>
      <w:proofErr w:type="gramStart"/>
      <w:r w:rsidR="00D2403A">
        <w:rPr>
          <w:sz w:val="28"/>
        </w:rPr>
        <w:t>…….</w:t>
      </w:r>
      <w:proofErr w:type="gramEnd"/>
      <w:r>
        <w:rPr>
          <w:sz w:val="28"/>
        </w:rPr>
        <w:t>.</w:t>
      </w:r>
      <w:r>
        <w:rPr>
          <w:b/>
          <w:bCs/>
          <w:sz w:val="28"/>
        </w:rPr>
        <w:t>]]]</w:t>
      </w:r>
      <w:r>
        <w:rPr>
          <w:sz w:val="28"/>
        </w:rPr>
        <w:t xml:space="preserve"> </w:t>
      </w:r>
    </w:p>
    <w:p w14:paraId="19E08EF6" w14:textId="77777777" w:rsidR="00D23852" w:rsidRDefault="00A03256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56D93F6B" w14:textId="77777777" w:rsidR="00D23852" w:rsidRDefault="00A03256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14:paraId="6762D3B8" w14:textId="76782A32" w:rsidR="00D23852" w:rsidRDefault="00A03256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5561309B" w14:textId="77777777" w:rsidR="00D23852" w:rsidRDefault="00A03256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0C928054" w14:textId="2EF3A1D8" w:rsidR="00D23852" w:rsidRDefault="00A03256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(ГОСТ 19.101-77 </w:t>
      </w:r>
      <w:r>
        <w:rPr>
          <w:rStyle w:val="ae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e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e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e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e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e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e"/>
          <w:sz w:val="28"/>
        </w:rPr>
        <w:footnoteReference w:customMarkFollows="1" w:id="7"/>
        <w:t>7)</w:t>
      </w:r>
      <w:r>
        <w:rPr>
          <w:sz w:val="28"/>
        </w:rPr>
        <w:t>).</w:t>
      </w:r>
    </w:p>
    <w:p w14:paraId="6B51DE12" w14:textId="77777777" w:rsidR="00D23852" w:rsidRDefault="00A03256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5" w:name="_Toc172552429"/>
      <w:bookmarkStart w:id="6" w:name="_Toc172552455"/>
      <w:bookmarkStart w:id="7" w:name="_Toc172638201"/>
      <w:r>
        <w:rPr>
          <w:caps/>
        </w:rPr>
        <w:lastRenderedPageBreak/>
        <w:t>Содержание</w:t>
      </w:r>
      <w:bookmarkEnd w:id="5"/>
      <w:bookmarkEnd w:id="6"/>
      <w:bookmarkEnd w:id="7"/>
    </w:p>
    <w:p w14:paraId="3EC14449" w14:textId="77777777" w:rsidR="00D23852" w:rsidRDefault="00D23852">
      <w:pPr>
        <w:rPr>
          <w:b/>
          <w:bCs/>
        </w:rPr>
      </w:pPr>
    </w:p>
    <w:p w14:paraId="17658627" w14:textId="77777777" w:rsidR="00D23852" w:rsidRPr="00E642A9" w:rsidRDefault="00D23852">
      <w:pPr>
        <w:rPr>
          <w:b/>
          <w:bCs/>
          <w:lang w:val="en-US"/>
        </w:rPr>
      </w:pPr>
    </w:p>
    <w:p w14:paraId="2CD853A5" w14:textId="77777777" w:rsidR="00D23852" w:rsidRDefault="00D23852">
      <w:pPr>
        <w:rPr>
          <w:bCs/>
        </w:rPr>
      </w:pPr>
    </w:p>
    <w:p w14:paraId="70B95173" w14:textId="0AF10B47" w:rsidR="009C58D1" w:rsidRDefault="00A0325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A3969">
        <w:rPr>
          <w:bCs/>
        </w:rPr>
        <w:fldChar w:fldCharType="begin"/>
      </w:r>
      <w:r w:rsidRPr="006A3969">
        <w:rPr>
          <w:bCs/>
        </w:rPr>
        <w:instrText xml:space="preserve"> TOC \o "1-4" \h \z </w:instrText>
      </w:r>
      <w:r w:rsidRPr="006A3969">
        <w:rPr>
          <w:bCs/>
        </w:rPr>
        <w:fldChar w:fldCharType="separate"/>
      </w:r>
      <w:hyperlink w:anchor="_Toc172638200" w:history="1">
        <w:r w:rsidR="009C58D1" w:rsidRPr="00762996">
          <w:rPr>
            <w:rStyle w:val="af"/>
            <w:caps/>
            <w:noProof/>
          </w:rPr>
          <w:t>Аннотация</w:t>
        </w:r>
        <w:r w:rsidR="009C58D1">
          <w:rPr>
            <w:noProof/>
            <w:webHidden/>
          </w:rPr>
          <w:tab/>
        </w:r>
        <w:r w:rsidR="009C58D1">
          <w:rPr>
            <w:noProof/>
            <w:webHidden/>
          </w:rPr>
          <w:fldChar w:fldCharType="begin"/>
        </w:r>
        <w:r w:rsidR="009C58D1">
          <w:rPr>
            <w:noProof/>
            <w:webHidden/>
          </w:rPr>
          <w:instrText xml:space="preserve"> PAGEREF _Toc172638200 \h </w:instrText>
        </w:r>
        <w:r w:rsidR="009C58D1">
          <w:rPr>
            <w:noProof/>
            <w:webHidden/>
          </w:rPr>
        </w:r>
        <w:r w:rsidR="009C58D1">
          <w:rPr>
            <w:noProof/>
            <w:webHidden/>
          </w:rPr>
          <w:fldChar w:fldCharType="separate"/>
        </w:r>
        <w:r w:rsidR="009C58D1">
          <w:rPr>
            <w:noProof/>
            <w:webHidden/>
          </w:rPr>
          <w:t>2</w:t>
        </w:r>
        <w:r w:rsidR="009C58D1">
          <w:rPr>
            <w:noProof/>
            <w:webHidden/>
          </w:rPr>
          <w:fldChar w:fldCharType="end"/>
        </w:r>
      </w:hyperlink>
    </w:p>
    <w:p w14:paraId="10769773" w14:textId="55CB6B58" w:rsidR="009C58D1" w:rsidRDefault="00034CD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638201" w:history="1">
        <w:r w:rsidR="009C58D1" w:rsidRPr="00762996">
          <w:rPr>
            <w:rStyle w:val="af"/>
            <w:caps/>
            <w:noProof/>
          </w:rPr>
          <w:t>Содержание</w:t>
        </w:r>
        <w:r w:rsidR="009C58D1">
          <w:rPr>
            <w:noProof/>
            <w:webHidden/>
          </w:rPr>
          <w:tab/>
        </w:r>
        <w:r w:rsidR="009C58D1">
          <w:rPr>
            <w:noProof/>
            <w:webHidden/>
          </w:rPr>
          <w:fldChar w:fldCharType="begin"/>
        </w:r>
        <w:r w:rsidR="009C58D1">
          <w:rPr>
            <w:noProof/>
            <w:webHidden/>
          </w:rPr>
          <w:instrText xml:space="preserve"> PAGEREF _Toc172638201 \h </w:instrText>
        </w:r>
        <w:r w:rsidR="009C58D1">
          <w:rPr>
            <w:noProof/>
            <w:webHidden/>
          </w:rPr>
        </w:r>
        <w:r w:rsidR="009C58D1">
          <w:rPr>
            <w:noProof/>
            <w:webHidden/>
          </w:rPr>
          <w:fldChar w:fldCharType="separate"/>
        </w:r>
        <w:r w:rsidR="009C58D1">
          <w:rPr>
            <w:noProof/>
            <w:webHidden/>
          </w:rPr>
          <w:t>3</w:t>
        </w:r>
        <w:r w:rsidR="009C58D1">
          <w:rPr>
            <w:noProof/>
            <w:webHidden/>
          </w:rPr>
          <w:fldChar w:fldCharType="end"/>
        </w:r>
      </w:hyperlink>
    </w:p>
    <w:p w14:paraId="309CD532" w14:textId="6AEBC1B8" w:rsidR="009C58D1" w:rsidRDefault="00034CD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638202" w:history="1">
        <w:r w:rsidR="009C58D1" w:rsidRPr="00762996">
          <w:rPr>
            <w:rStyle w:val="af"/>
            <w:noProof/>
          </w:rPr>
          <w:t>1. Текст программы</w:t>
        </w:r>
        <w:r w:rsidR="009C58D1">
          <w:rPr>
            <w:noProof/>
            <w:webHidden/>
          </w:rPr>
          <w:tab/>
        </w:r>
        <w:r w:rsidR="009C58D1">
          <w:rPr>
            <w:noProof/>
            <w:webHidden/>
          </w:rPr>
          <w:fldChar w:fldCharType="begin"/>
        </w:r>
        <w:r w:rsidR="009C58D1">
          <w:rPr>
            <w:noProof/>
            <w:webHidden/>
          </w:rPr>
          <w:instrText xml:space="preserve"> PAGEREF _Toc172638202 \h </w:instrText>
        </w:r>
        <w:r w:rsidR="009C58D1">
          <w:rPr>
            <w:noProof/>
            <w:webHidden/>
          </w:rPr>
        </w:r>
        <w:r w:rsidR="009C58D1">
          <w:rPr>
            <w:noProof/>
            <w:webHidden/>
          </w:rPr>
          <w:fldChar w:fldCharType="separate"/>
        </w:r>
        <w:r w:rsidR="009C58D1">
          <w:rPr>
            <w:noProof/>
            <w:webHidden/>
          </w:rPr>
          <w:t>4</w:t>
        </w:r>
        <w:r w:rsidR="009C58D1">
          <w:rPr>
            <w:noProof/>
            <w:webHidden/>
          </w:rPr>
          <w:fldChar w:fldCharType="end"/>
        </w:r>
      </w:hyperlink>
    </w:p>
    <w:p w14:paraId="0BAB9E68" w14:textId="7859F18D" w:rsidR="009C58D1" w:rsidRDefault="00034CD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2638203" w:history="1">
        <w:r w:rsidR="009C58D1" w:rsidRPr="00762996">
          <w:rPr>
            <w:rStyle w:val="af"/>
            <w:caps/>
            <w:noProof/>
          </w:rPr>
          <w:t>Лист регистрации изменений</w:t>
        </w:r>
        <w:r w:rsidR="009C58D1">
          <w:rPr>
            <w:noProof/>
            <w:webHidden/>
          </w:rPr>
          <w:tab/>
        </w:r>
        <w:r w:rsidR="009C58D1">
          <w:rPr>
            <w:noProof/>
            <w:webHidden/>
          </w:rPr>
          <w:fldChar w:fldCharType="begin"/>
        </w:r>
        <w:r w:rsidR="009C58D1">
          <w:rPr>
            <w:noProof/>
            <w:webHidden/>
          </w:rPr>
          <w:instrText xml:space="preserve"> PAGEREF _Toc172638203 \h </w:instrText>
        </w:r>
        <w:r w:rsidR="009C58D1">
          <w:rPr>
            <w:noProof/>
            <w:webHidden/>
          </w:rPr>
        </w:r>
        <w:r w:rsidR="009C58D1">
          <w:rPr>
            <w:noProof/>
            <w:webHidden/>
          </w:rPr>
          <w:fldChar w:fldCharType="separate"/>
        </w:r>
        <w:r w:rsidR="009C58D1">
          <w:rPr>
            <w:noProof/>
            <w:webHidden/>
          </w:rPr>
          <w:t>5</w:t>
        </w:r>
        <w:r w:rsidR="009C58D1">
          <w:rPr>
            <w:noProof/>
            <w:webHidden/>
          </w:rPr>
          <w:fldChar w:fldCharType="end"/>
        </w:r>
      </w:hyperlink>
    </w:p>
    <w:p w14:paraId="579D138D" w14:textId="51E8BAF2" w:rsidR="00D23852" w:rsidRPr="006A3969" w:rsidRDefault="00A03256">
      <w:pPr>
        <w:pStyle w:val="40"/>
        <w:rPr>
          <w:bCs/>
        </w:rPr>
      </w:pPr>
      <w:r w:rsidRPr="006A3969">
        <w:rPr>
          <w:bCs/>
        </w:rPr>
        <w:fldChar w:fldCharType="end"/>
      </w:r>
    </w:p>
    <w:p w14:paraId="2FBEE5CC" w14:textId="49828977" w:rsidR="00EC750B" w:rsidRPr="006A3969" w:rsidRDefault="00EC750B" w:rsidP="00EC750B">
      <w:pPr>
        <w:rPr>
          <w:bCs/>
        </w:rPr>
      </w:pPr>
    </w:p>
    <w:p w14:paraId="7303CEF4" w14:textId="2248D771" w:rsidR="00D23852" w:rsidRDefault="00A03256" w:rsidP="006A3969">
      <w:pPr>
        <w:pStyle w:val="1"/>
      </w:pPr>
      <w:r>
        <w:br w:type="page"/>
      </w:r>
      <w:bookmarkStart w:id="8" w:name="_Toc172552430"/>
      <w:bookmarkStart w:id="9" w:name="_Toc172552456"/>
      <w:bookmarkStart w:id="10" w:name="_Toc172638202"/>
      <w:r w:rsidR="00970346">
        <w:lastRenderedPageBreak/>
        <w:t>Текст программы</w:t>
      </w:r>
      <w:bookmarkEnd w:id="8"/>
      <w:bookmarkEnd w:id="9"/>
      <w:bookmarkEnd w:id="10"/>
    </w:p>
    <w:p w14:paraId="5F7DC937" w14:textId="2B5B2C34" w:rsidR="00970346" w:rsidRDefault="00970346" w:rsidP="00970346"/>
    <w:p w14:paraId="63BB7F3C" w14:textId="2B0D116A" w:rsidR="00970346" w:rsidRDefault="00970346" w:rsidP="00970346"/>
    <w:p w14:paraId="2F61E993" w14:textId="77777777" w:rsidR="00970346" w:rsidRDefault="00970346" w:rsidP="00970346"/>
    <w:p w14:paraId="7C7946F1" w14:textId="77777777" w:rsidR="00970346" w:rsidRPr="00C17B86" w:rsidRDefault="00970346" w:rsidP="00881176">
      <w:pPr>
        <w:ind w:firstLine="432"/>
        <w:rPr>
          <w:sz w:val="28"/>
          <w:szCs w:val="28"/>
        </w:rPr>
      </w:pPr>
      <w:r w:rsidRPr="00C17B86">
        <w:rPr>
          <w:sz w:val="28"/>
          <w:szCs w:val="28"/>
        </w:rPr>
        <w:t>Код программы содержится в каталогах и файлах в соответствии со своим функциональным назначением.</w:t>
      </w:r>
    </w:p>
    <w:p w14:paraId="621C8DD0" w14:textId="77777777" w:rsidR="00970346" w:rsidRPr="00970346" w:rsidRDefault="00970346" w:rsidP="00970346"/>
    <w:p w14:paraId="169E7002" w14:textId="573BB706" w:rsidR="00970346" w:rsidRDefault="00970346" w:rsidP="00970346"/>
    <w:p w14:paraId="28E937CC" w14:textId="160E660D" w:rsidR="00970346" w:rsidRDefault="00970346" w:rsidP="00970346"/>
    <w:p w14:paraId="2C24D1FB" w14:textId="77777777" w:rsidR="00970346" w:rsidRPr="00502DB7" w:rsidRDefault="00970346" w:rsidP="00970346">
      <w:pPr>
        <w:pStyle w:val="af5"/>
      </w:pPr>
      <w:r w:rsidRPr="00502DB7">
        <w:rPr>
          <w:lang w:val="ru-RU"/>
        </w:rPr>
        <w:t>&lt;</w:t>
      </w:r>
      <w:r>
        <w:rPr>
          <w:lang w:val="ru-RU"/>
        </w:rPr>
        <w:t>КОД ПРОГРАММЫ</w:t>
      </w:r>
      <w:r w:rsidRPr="00502DB7">
        <w:rPr>
          <w:lang w:val="ru-RU"/>
        </w:rPr>
        <w:t>&gt;</w:t>
      </w:r>
    </w:p>
    <w:p w14:paraId="416DCB80" w14:textId="77777777" w:rsidR="00970346" w:rsidRPr="00970346" w:rsidRDefault="00970346" w:rsidP="00970346"/>
    <w:p w14:paraId="74274C3E" w14:textId="77777777" w:rsidR="00D23852" w:rsidRDefault="00D23852"/>
    <w:p w14:paraId="22A4CC0E" w14:textId="77777777" w:rsidR="00D23852" w:rsidRDefault="00D23852"/>
    <w:p w14:paraId="3CA4D2F7" w14:textId="77777777" w:rsidR="00D23852" w:rsidRDefault="00D23852"/>
    <w:p w14:paraId="1A3E1657" w14:textId="77777777" w:rsidR="00D23852" w:rsidRDefault="00D23852"/>
    <w:p w14:paraId="5AEBBB74" w14:textId="77777777" w:rsidR="00D23852" w:rsidRDefault="00D23852"/>
    <w:p w14:paraId="208345A8" w14:textId="3157CB4E" w:rsidR="00D23852" w:rsidRDefault="00D23852">
      <w:pPr>
        <w:sectPr w:rsidR="00D23852">
          <w:headerReference w:type="default" r:id="rId1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D23852" w14:paraId="05BCDC07" w14:textId="7777777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1402D0" w14:textId="77777777" w:rsidR="00D23852" w:rsidRDefault="00A03256">
            <w:pPr>
              <w:pStyle w:val="1"/>
              <w:numPr>
                <w:ilvl w:val="0"/>
                <w:numId w:val="0"/>
              </w:numPr>
              <w:rPr>
                <w:caps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11" w:name="_Toc172552450"/>
            <w:bookmarkStart w:id="12" w:name="_Toc172552476"/>
            <w:bookmarkStart w:id="13" w:name="_Toc172638203"/>
            <w:r>
              <w:rPr>
                <w:caps/>
              </w:rPr>
              <w:t>Лист регистрации изменений</w:t>
            </w:r>
            <w:bookmarkEnd w:id="11"/>
            <w:bookmarkEnd w:id="12"/>
            <w:bookmarkEnd w:id="13"/>
          </w:p>
        </w:tc>
      </w:tr>
      <w:tr w:rsidR="00D23852" w14:paraId="504079F0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1B2B0" w14:textId="77777777" w:rsidR="00D23852" w:rsidRDefault="00A0325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40E1FB" w14:textId="77777777" w:rsidR="00D23852" w:rsidRDefault="00A03256">
            <w:pPr>
              <w:jc w:val="center"/>
            </w:pPr>
            <w:r>
              <w:t>Всего</w:t>
            </w:r>
          </w:p>
          <w:p w14:paraId="6A2A1E11" w14:textId="77777777" w:rsidR="00D23852" w:rsidRDefault="00A03256">
            <w:pPr>
              <w:jc w:val="center"/>
            </w:pPr>
            <w:r>
              <w:t>листов</w:t>
            </w:r>
          </w:p>
          <w:p w14:paraId="6CD061BE" w14:textId="77777777" w:rsidR="00D23852" w:rsidRDefault="00A03256">
            <w:pPr>
              <w:jc w:val="center"/>
            </w:pPr>
            <w:r>
              <w:t>(страниц)</w:t>
            </w:r>
          </w:p>
          <w:p w14:paraId="1142A1A0" w14:textId="77777777" w:rsidR="00D23852" w:rsidRDefault="00A03256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3F244F" w14:textId="77777777" w:rsidR="00D23852" w:rsidRDefault="00A03256">
            <w:pPr>
              <w:jc w:val="center"/>
            </w:pPr>
            <w:r>
              <w:t>№</w:t>
            </w:r>
          </w:p>
          <w:p w14:paraId="4560B27B" w14:textId="77777777" w:rsidR="00D23852" w:rsidRDefault="00A03256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ABF2F9" w14:textId="77777777" w:rsidR="00D23852" w:rsidRDefault="00A03256">
            <w:pPr>
              <w:jc w:val="center"/>
            </w:pPr>
            <w:r>
              <w:t>Входящий</w:t>
            </w:r>
          </w:p>
          <w:p w14:paraId="44950F93" w14:textId="77777777" w:rsidR="00D23852" w:rsidRDefault="00A03256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2583616E" w14:textId="77777777" w:rsidR="00D23852" w:rsidRDefault="00A03256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3C3D896F" w14:textId="77777777" w:rsidR="00D23852" w:rsidRDefault="00A03256">
            <w:pPr>
              <w:jc w:val="center"/>
            </w:pPr>
            <w:r>
              <w:t>документа</w:t>
            </w:r>
          </w:p>
          <w:p w14:paraId="1FCE4450" w14:textId="77777777" w:rsidR="00D23852" w:rsidRDefault="00A03256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1F747F" w14:textId="77777777" w:rsidR="00D23852" w:rsidRDefault="00A03256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C51843" w14:textId="77777777" w:rsidR="00D23852" w:rsidRDefault="00A03256">
            <w:pPr>
              <w:jc w:val="center"/>
            </w:pPr>
            <w:r>
              <w:t>Дата</w:t>
            </w:r>
          </w:p>
        </w:tc>
      </w:tr>
      <w:tr w:rsidR="00D23852" w14:paraId="5FA4A262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92BD7C" w14:textId="77777777" w:rsidR="00D23852" w:rsidRDefault="00A0325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7C1AF6" w14:textId="77777777" w:rsidR="00D23852" w:rsidRDefault="00A03256">
            <w:pPr>
              <w:jc w:val="center"/>
            </w:pPr>
            <w:r>
              <w:t>изменен</w:t>
            </w:r>
          </w:p>
          <w:p w14:paraId="60230BD5" w14:textId="77777777" w:rsidR="00D23852" w:rsidRDefault="00A03256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89DA9F" w14:textId="77777777" w:rsidR="00D23852" w:rsidRDefault="00A03256">
            <w:pPr>
              <w:jc w:val="center"/>
            </w:pPr>
            <w:r>
              <w:t>заме</w:t>
            </w:r>
          </w:p>
          <w:p w14:paraId="3294E359" w14:textId="77777777" w:rsidR="00D23852" w:rsidRDefault="00A03256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E2A227" w14:textId="77777777" w:rsidR="00D23852" w:rsidRDefault="00A03256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737D52" w14:textId="77777777" w:rsidR="00D23852" w:rsidRDefault="00A03256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14:paraId="4A9B93BF" w14:textId="77777777" w:rsidR="00D23852" w:rsidRDefault="00A03256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D7FE1E0" w14:textId="77777777" w:rsidR="00D23852" w:rsidRDefault="00D23852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E091FE6" w14:textId="77777777" w:rsidR="00D23852" w:rsidRDefault="00D23852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F198601" w14:textId="77777777" w:rsidR="00D23852" w:rsidRDefault="00D23852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136D132" w14:textId="77777777" w:rsidR="00D23852" w:rsidRDefault="00D23852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F043650" w14:textId="77777777" w:rsidR="00D23852" w:rsidRDefault="00D23852"/>
        </w:tc>
      </w:tr>
      <w:tr w:rsidR="00D23852" w14:paraId="0682DD96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9F6653D" w14:textId="77777777" w:rsidR="00D23852" w:rsidRDefault="00D23852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0C96B49F" w14:textId="77777777" w:rsidR="00D23852" w:rsidRDefault="00D23852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0C9BFAFA" w14:textId="77777777" w:rsidR="00D23852" w:rsidRDefault="00D23852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56F7F9AC" w14:textId="77777777" w:rsidR="00D23852" w:rsidRDefault="00D23852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023225D0" w14:textId="77777777" w:rsidR="00D23852" w:rsidRDefault="00D23852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58E1465F" w14:textId="77777777" w:rsidR="00D23852" w:rsidRDefault="00D23852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555591FD" w14:textId="77777777" w:rsidR="00D23852" w:rsidRDefault="00D23852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4ECE81D5" w14:textId="77777777" w:rsidR="00D23852" w:rsidRDefault="00D23852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6357A9EF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51F22B2" w14:textId="77777777" w:rsidR="00D23852" w:rsidRDefault="00D23852">
            <w:pPr>
              <w:jc w:val="center"/>
            </w:pPr>
          </w:p>
        </w:tc>
      </w:tr>
      <w:tr w:rsidR="00D23852" w14:paraId="1B5DE88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57B6B94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ADAED6C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BD32E36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FA0AF9F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27E5714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3DF7EE5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013EEDC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7BF3554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5D6DB553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4D21AE0" w14:textId="77777777" w:rsidR="00D23852" w:rsidRDefault="00D23852">
            <w:pPr>
              <w:jc w:val="center"/>
            </w:pPr>
          </w:p>
        </w:tc>
      </w:tr>
      <w:tr w:rsidR="00D23852" w14:paraId="11DE786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CAE651F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96A4D8C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E2DD44C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F361252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8699BCC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68AA9F0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0A64B4E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6A3D790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16917C31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6562536" w14:textId="77777777" w:rsidR="00D23852" w:rsidRDefault="00D23852">
            <w:pPr>
              <w:jc w:val="center"/>
            </w:pPr>
          </w:p>
        </w:tc>
      </w:tr>
      <w:tr w:rsidR="00D23852" w14:paraId="1C1E96D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EBE2E49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1026DB5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5375B4B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7B64256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61BA660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DCA6F24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A168FBF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E9559CC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12A29E8F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3A99750" w14:textId="77777777" w:rsidR="00D23852" w:rsidRDefault="00D23852">
            <w:pPr>
              <w:jc w:val="center"/>
            </w:pPr>
          </w:p>
        </w:tc>
      </w:tr>
      <w:tr w:rsidR="00D23852" w14:paraId="7C92961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C8E0B46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05373B7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C8B13EA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E87C914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A39F2A2" w14:textId="77777777" w:rsidR="00D23852" w:rsidRDefault="00D23852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14:paraId="4C1E201F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AC314FC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908EB93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1642530D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978DBBD" w14:textId="77777777" w:rsidR="00D23852" w:rsidRDefault="00D23852">
            <w:pPr>
              <w:jc w:val="center"/>
            </w:pPr>
          </w:p>
        </w:tc>
      </w:tr>
      <w:tr w:rsidR="00D23852" w14:paraId="37DBF80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E958FB5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AB6DD01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4496FCB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0527EF6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7DD7065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52DA20B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2AE4130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20782F6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3537FDDF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0131A12" w14:textId="77777777" w:rsidR="00D23852" w:rsidRDefault="00D23852">
            <w:pPr>
              <w:jc w:val="center"/>
            </w:pPr>
          </w:p>
        </w:tc>
      </w:tr>
      <w:tr w:rsidR="00D23852" w14:paraId="596ECAA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CC64BE8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E5ABB54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9D15A42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F808087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FCF79C3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57EE296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FC78FE7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5E84AB0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7B861D7F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3268FFD" w14:textId="77777777" w:rsidR="00D23852" w:rsidRDefault="00D23852">
            <w:pPr>
              <w:jc w:val="center"/>
            </w:pPr>
          </w:p>
        </w:tc>
      </w:tr>
      <w:tr w:rsidR="00D23852" w14:paraId="4CBE3F3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A625306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917D089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1A8234A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A5E89C0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D7699C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DFB5DDE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F4CB91A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D662823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131E8CC7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60B5B67" w14:textId="77777777" w:rsidR="00D23852" w:rsidRDefault="00D23852">
            <w:pPr>
              <w:jc w:val="center"/>
            </w:pPr>
          </w:p>
        </w:tc>
      </w:tr>
      <w:tr w:rsidR="00D23852" w14:paraId="59779A4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98C98D8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1D06B36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3ADE12B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0A3ED57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BD4D75A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F56931B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7562C95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FF90554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7F4E4001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7FA540E" w14:textId="77777777" w:rsidR="00D23852" w:rsidRDefault="00D23852">
            <w:pPr>
              <w:jc w:val="center"/>
            </w:pPr>
          </w:p>
        </w:tc>
      </w:tr>
      <w:tr w:rsidR="00D23852" w14:paraId="245595A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C66F6CD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5170237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EBCFFD4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3AF27A2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1902D7E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32E2B17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D37F5FC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6E49C36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4B49B163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52700C6" w14:textId="77777777" w:rsidR="00D23852" w:rsidRDefault="00D23852">
            <w:pPr>
              <w:jc w:val="center"/>
            </w:pPr>
          </w:p>
        </w:tc>
      </w:tr>
      <w:tr w:rsidR="00D23852" w14:paraId="77C09B3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5B0CD3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A07B65E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4EC2B71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34B38D6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7D038B8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A1CAF8D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987A3B7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A0881B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709271D6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D260CAA" w14:textId="77777777" w:rsidR="00D23852" w:rsidRDefault="00D23852">
            <w:pPr>
              <w:jc w:val="center"/>
            </w:pPr>
          </w:p>
        </w:tc>
      </w:tr>
      <w:tr w:rsidR="00D23852" w14:paraId="51318C0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30F756E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318DEE4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C2BBA2E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492392C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8A82B3F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68FD6B2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72C3717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64A51B0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6C2C88BA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38645D4" w14:textId="77777777" w:rsidR="00D23852" w:rsidRDefault="00D23852">
            <w:pPr>
              <w:jc w:val="center"/>
            </w:pPr>
          </w:p>
        </w:tc>
      </w:tr>
      <w:tr w:rsidR="00D23852" w14:paraId="540CA20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D6340C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8979716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A8C0208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836BAFA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6B0135C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BE3AB15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827055E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C05BE97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136D7FB9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AC9A004" w14:textId="77777777" w:rsidR="00D23852" w:rsidRDefault="00D23852">
            <w:pPr>
              <w:jc w:val="center"/>
            </w:pPr>
          </w:p>
        </w:tc>
      </w:tr>
      <w:tr w:rsidR="00D23852" w14:paraId="5613149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3B1BC72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4970E38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2096C03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E81779E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7D6E202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9A93913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BFF5949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E10EEA7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4AA07228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8483B2E" w14:textId="77777777" w:rsidR="00D23852" w:rsidRDefault="00D23852">
            <w:pPr>
              <w:jc w:val="center"/>
            </w:pPr>
          </w:p>
        </w:tc>
      </w:tr>
      <w:tr w:rsidR="00D23852" w14:paraId="379FE90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50A16F6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F1FABFD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D15F3D5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E3813F0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861A4B2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4F81795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CAD7D95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6B7776C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776D5035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7AB09B3" w14:textId="77777777" w:rsidR="00D23852" w:rsidRDefault="00D23852">
            <w:pPr>
              <w:jc w:val="center"/>
            </w:pPr>
          </w:p>
        </w:tc>
      </w:tr>
      <w:tr w:rsidR="00D23852" w14:paraId="3BA9670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CBB7296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E278B15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E0F6D03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0D5D166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5CF1092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3BB74B3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978D1B1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B1144E6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008CFDFB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BF8322B" w14:textId="77777777" w:rsidR="00D23852" w:rsidRDefault="00D23852">
            <w:pPr>
              <w:jc w:val="center"/>
            </w:pPr>
          </w:p>
        </w:tc>
      </w:tr>
      <w:tr w:rsidR="00D23852" w14:paraId="16CDFBD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CE145F6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945DBD7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80F891E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70C1EB5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030BA7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AE2CFEC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A4F6ACD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3C0FAB0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5D5DFEF6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A0B1914" w14:textId="77777777" w:rsidR="00D23852" w:rsidRDefault="00D23852">
            <w:pPr>
              <w:jc w:val="center"/>
            </w:pPr>
          </w:p>
        </w:tc>
      </w:tr>
      <w:tr w:rsidR="00D23852" w14:paraId="25C2E95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7425BF6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7CEE0CE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693232A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5B8E46A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11F8E67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2A6BB5F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16ED698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42B7012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31772DC5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423A021" w14:textId="77777777" w:rsidR="00D23852" w:rsidRDefault="00D23852">
            <w:pPr>
              <w:jc w:val="center"/>
            </w:pPr>
          </w:p>
        </w:tc>
      </w:tr>
      <w:tr w:rsidR="00D23852" w14:paraId="3642A98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17F19F5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41393EF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E1F200D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B1D5F99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0E9585C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2EF8ADA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AAEA755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956556D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7017FF80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3B1C796" w14:textId="77777777" w:rsidR="00D23852" w:rsidRDefault="00D23852">
            <w:pPr>
              <w:jc w:val="center"/>
            </w:pPr>
          </w:p>
        </w:tc>
      </w:tr>
      <w:tr w:rsidR="00D23852" w14:paraId="643359A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6E3FF7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E98A8BE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18E5BD7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D660046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D256DF9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FF8C803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61E2423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D5D0EBB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060B08BC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05ABDE1" w14:textId="77777777" w:rsidR="00D23852" w:rsidRDefault="00D23852">
            <w:pPr>
              <w:jc w:val="center"/>
            </w:pPr>
          </w:p>
        </w:tc>
      </w:tr>
      <w:tr w:rsidR="00D23852" w14:paraId="210F4B6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103FBEB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0E43772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E2FD86C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C8E7010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F6E04EF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AC0069D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3CA7AF2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9DB5B73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3F5013D5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E15B009" w14:textId="77777777" w:rsidR="00D23852" w:rsidRDefault="00D23852">
            <w:pPr>
              <w:jc w:val="center"/>
            </w:pPr>
          </w:p>
        </w:tc>
      </w:tr>
      <w:tr w:rsidR="00D23852" w14:paraId="1C87652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2CD3557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58432E7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BA1C220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7A1295B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CBC58E8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0AB95BF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19C9594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F233CC3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25DED132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00C2229" w14:textId="77777777" w:rsidR="00D23852" w:rsidRDefault="00D23852">
            <w:pPr>
              <w:jc w:val="center"/>
            </w:pPr>
          </w:p>
        </w:tc>
      </w:tr>
      <w:tr w:rsidR="00D23852" w14:paraId="31F8BE6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1412094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A8B8E35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6DB42D3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49F5BA3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08B64E4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EAA4F26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6AB5A38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6B0E219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0ADEA510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A6F1156" w14:textId="77777777" w:rsidR="00D23852" w:rsidRDefault="00D23852">
            <w:pPr>
              <w:jc w:val="center"/>
            </w:pPr>
          </w:p>
        </w:tc>
      </w:tr>
      <w:tr w:rsidR="00D23852" w14:paraId="5478A62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EAD24B3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365B21B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F6E8FCC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F8F64B8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B17B7FD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7FA5A3F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A650E1C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1DB1F3D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5E4A438C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20E2A46" w14:textId="77777777" w:rsidR="00D23852" w:rsidRDefault="00D23852">
            <w:pPr>
              <w:jc w:val="center"/>
            </w:pPr>
          </w:p>
        </w:tc>
      </w:tr>
      <w:tr w:rsidR="00D23852" w14:paraId="1BE2DAC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38B277F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C76FA3E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B6B04D2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3A4E67F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82B79DD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6EF0A6C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B6FA3E2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4EED5FD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69943049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50D5781" w14:textId="77777777" w:rsidR="00D23852" w:rsidRDefault="00D23852">
            <w:pPr>
              <w:jc w:val="center"/>
            </w:pPr>
          </w:p>
        </w:tc>
      </w:tr>
      <w:tr w:rsidR="00D23852" w14:paraId="4BB61E9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8F032A6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1D3FE24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CC9A43D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EAE86FB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87D4EB0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A406105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2D6E7AB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9823F59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04C503F7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535CAEA" w14:textId="77777777" w:rsidR="00D23852" w:rsidRDefault="00D23852">
            <w:pPr>
              <w:jc w:val="center"/>
            </w:pPr>
          </w:p>
        </w:tc>
      </w:tr>
      <w:tr w:rsidR="00D23852" w14:paraId="26993CF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4C1624D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9E4E1B7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CB3F6BB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F0D4830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B9734A0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2CABA23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653ACA8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31357A4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3815E14E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A71460D" w14:textId="77777777" w:rsidR="00D23852" w:rsidRDefault="00D23852">
            <w:pPr>
              <w:jc w:val="center"/>
            </w:pPr>
          </w:p>
        </w:tc>
      </w:tr>
      <w:tr w:rsidR="00D23852" w14:paraId="1322246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FC473D8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E9D1471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B25E6E7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817FA12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AE14954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FC6C53F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78A08C3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57ED284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7D5EFC33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FFE2019" w14:textId="77777777" w:rsidR="00D23852" w:rsidRDefault="00D23852">
            <w:pPr>
              <w:jc w:val="center"/>
            </w:pPr>
          </w:p>
        </w:tc>
      </w:tr>
      <w:tr w:rsidR="00D23852" w14:paraId="610A488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FDAEAD8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C702421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526E0A6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F853844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4CC5B20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ED0ACF9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68897D5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135BC3E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258365A6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CDF63F3" w14:textId="77777777" w:rsidR="00D23852" w:rsidRDefault="00D23852">
            <w:pPr>
              <w:jc w:val="center"/>
            </w:pPr>
          </w:p>
        </w:tc>
      </w:tr>
      <w:tr w:rsidR="00D23852" w14:paraId="226F547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28D486B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12027DB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9A5E77C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CAE3B3D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3238008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3F389D3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0FB321A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FBDF01A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44B0FB6C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4AA403D" w14:textId="77777777" w:rsidR="00D23852" w:rsidRDefault="00D23852">
            <w:pPr>
              <w:jc w:val="center"/>
            </w:pPr>
          </w:p>
        </w:tc>
      </w:tr>
      <w:tr w:rsidR="00D23852" w14:paraId="3D8FEBE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408B0E0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C765212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2376E6E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3944F67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BB6C2EF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D614495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790E869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D30EDA6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2919A331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79656E1" w14:textId="77777777" w:rsidR="00D23852" w:rsidRDefault="00D23852">
            <w:pPr>
              <w:jc w:val="center"/>
            </w:pPr>
          </w:p>
        </w:tc>
      </w:tr>
      <w:tr w:rsidR="00D23852" w14:paraId="16E27B8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559C18D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F6326BF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9D25623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53F5428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98C5B66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89B1BDD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188D5E3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9822ED3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324B0176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83D72D" w14:textId="77777777" w:rsidR="00D23852" w:rsidRDefault="00D23852">
            <w:pPr>
              <w:jc w:val="center"/>
            </w:pPr>
          </w:p>
        </w:tc>
      </w:tr>
      <w:tr w:rsidR="00D23852" w14:paraId="1584266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9A94A34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E906FCD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61DED2E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520D229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72B1734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B261B74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FF80AC1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9C1713F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2D223D5A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59879C5" w14:textId="77777777" w:rsidR="00D23852" w:rsidRDefault="00D23852">
            <w:pPr>
              <w:jc w:val="center"/>
            </w:pPr>
          </w:p>
        </w:tc>
      </w:tr>
      <w:tr w:rsidR="00D23852" w14:paraId="239D0F6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9C1FADD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1C1A1A9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C63C522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A8E8332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84BC07A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D23BB59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ED7138E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C1620B4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67F1655E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2CAA808" w14:textId="77777777" w:rsidR="00D23852" w:rsidRDefault="00D23852">
            <w:pPr>
              <w:jc w:val="center"/>
            </w:pPr>
          </w:p>
        </w:tc>
      </w:tr>
      <w:tr w:rsidR="00D23852" w14:paraId="0A2E055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B659E3D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4747B9A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3B69CEF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FAF5C6E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579DF79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F7EF402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463BC67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13FA6CA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61EE7862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48D421D" w14:textId="77777777" w:rsidR="00D23852" w:rsidRDefault="00D23852">
            <w:pPr>
              <w:jc w:val="center"/>
            </w:pPr>
          </w:p>
        </w:tc>
      </w:tr>
      <w:tr w:rsidR="00D23852" w14:paraId="64A40C2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28F93EE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92AC336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88FDFD5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28AD9E7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3D63F91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D5196E9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E173E70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CC327B4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75D6F622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2AD7D12" w14:textId="77777777" w:rsidR="00D23852" w:rsidRDefault="00D23852">
            <w:pPr>
              <w:jc w:val="center"/>
            </w:pPr>
          </w:p>
        </w:tc>
      </w:tr>
      <w:tr w:rsidR="00D23852" w14:paraId="019BFDE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4733499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2B591CB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AA70C23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5896A11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3B6CF5D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73DFDAD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03995FD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C3BD0F9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6DCC8D90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B5FB47D" w14:textId="77777777" w:rsidR="00D23852" w:rsidRDefault="00D23852">
            <w:pPr>
              <w:jc w:val="center"/>
            </w:pPr>
          </w:p>
        </w:tc>
      </w:tr>
      <w:tr w:rsidR="00D23852" w14:paraId="5A05C99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86815E7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C1D2559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52E91E2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9F810B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02632E1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47A97D6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E1FCC20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4E6D89E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4710FBF1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19E1E85" w14:textId="77777777" w:rsidR="00D23852" w:rsidRDefault="00D23852">
            <w:pPr>
              <w:jc w:val="center"/>
            </w:pPr>
          </w:p>
        </w:tc>
      </w:tr>
      <w:tr w:rsidR="00D23852" w14:paraId="5627AC8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B1316F2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6641623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8B1F67D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E49CE9B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0880F29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EBA85AA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4A6A8A5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8A08C45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52321419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639E589" w14:textId="77777777" w:rsidR="00D23852" w:rsidRDefault="00D23852">
            <w:pPr>
              <w:jc w:val="center"/>
            </w:pPr>
          </w:p>
        </w:tc>
      </w:tr>
      <w:tr w:rsidR="00D23852" w14:paraId="05D93FA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B12CF99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BB2F387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B355ECF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982D9BB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BE7AD0E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1E6CEED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E9D0F98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A6C2E95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3343E757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F0ECCF2" w14:textId="77777777" w:rsidR="00D23852" w:rsidRDefault="00D23852">
            <w:pPr>
              <w:jc w:val="center"/>
            </w:pPr>
          </w:p>
        </w:tc>
      </w:tr>
      <w:tr w:rsidR="00D23852" w14:paraId="1A1F475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A6C8891" w14:textId="77777777" w:rsidR="00D23852" w:rsidRDefault="00D23852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0C00FC6" w14:textId="77777777" w:rsidR="00D23852" w:rsidRDefault="00D23852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329E463" w14:textId="77777777" w:rsidR="00D23852" w:rsidRDefault="00D23852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92B926B" w14:textId="77777777" w:rsidR="00D23852" w:rsidRDefault="00D23852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79CCE4A" w14:textId="77777777" w:rsidR="00D23852" w:rsidRDefault="00D23852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5A2C84D" w14:textId="77777777" w:rsidR="00D23852" w:rsidRDefault="00D23852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0EAD62A" w14:textId="77777777" w:rsidR="00D23852" w:rsidRDefault="00D23852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C26D8D5" w14:textId="77777777" w:rsidR="00D23852" w:rsidRDefault="00D23852">
            <w:pPr>
              <w:jc w:val="center"/>
            </w:pPr>
          </w:p>
        </w:tc>
        <w:tc>
          <w:tcPr>
            <w:tcW w:w="782" w:type="dxa"/>
            <w:vAlign w:val="center"/>
          </w:tcPr>
          <w:p w14:paraId="59593978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EFEA57B" w14:textId="77777777" w:rsidR="00D23852" w:rsidRDefault="00D23852">
            <w:pPr>
              <w:jc w:val="center"/>
            </w:pPr>
          </w:p>
        </w:tc>
      </w:tr>
      <w:tr w:rsidR="00D23852" w14:paraId="461CE7D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CFF838E" w14:textId="77777777" w:rsidR="00D23852" w:rsidRDefault="00D23852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3166C0F8" w14:textId="77777777" w:rsidR="00D23852" w:rsidRDefault="00D23852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4E05B087" w14:textId="77777777" w:rsidR="00D23852" w:rsidRDefault="00D23852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4B51FAFE" w14:textId="77777777" w:rsidR="00D23852" w:rsidRDefault="00D23852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2316B4D9" w14:textId="77777777" w:rsidR="00D23852" w:rsidRDefault="00D23852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3924A2C1" w14:textId="77777777" w:rsidR="00D23852" w:rsidRDefault="00D23852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4D848940" w14:textId="77777777" w:rsidR="00D23852" w:rsidRDefault="00D23852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70922C7F" w14:textId="77777777" w:rsidR="00D23852" w:rsidRDefault="00D23852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32C1F295" w14:textId="77777777" w:rsidR="00D23852" w:rsidRDefault="00D23852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5840E14" w14:textId="77777777" w:rsidR="00D23852" w:rsidRDefault="00D23852">
            <w:pPr>
              <w:jc w:val="center"/>
            </w:pPr>
          </w:p>
        </w:tc>
      </w:tr>
    </w:tbl>
    <w:p w14:paraId="5DF6DD06" w14:textId="77777777" w:rsidR="007D1ABF" w:rsidRDefault="007D1ABF">
      <w:pPr>
        <w:rPr>
          <w:sz w:val="2"/>
        </w:rPr>
      </w:pPr>
    </w:p>
    <w:sectPr w:rsidR="007D1ABF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D604" w14:textId="77777777" w:rsidR="00034CD0" w:rsidRDefault="00034CD0">
      <w:r>
        <w:separator/>
      </w:r>
    </w:p>
  </w:endnote>
  <w:endnote w:type="continuationSeparator" w:id="0">
    <w:p w14:paraId="04D6563B" w14:textId="77777777" w:rsidR="00034CD0" w:rsidRDefault="00034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BF57" w14:textId="77777777" w:rsidR="00D23852" w:rsidRDefault="00A03256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91D57F9" w14:textId="77777777" w:rsidR="00D23852" w:rsidRDefault="00D2385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D0CD" w14:textId="77777777" w:rsidR="00D23852" w:rsidRDefault="00D23852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CB87" w14:textId="5AD7C38C" w:rsidR="00224750" w:rsidRPr="00224750" w:rsidRDefault="00A03256" w:rsidP="00224750">
    <w:pPr>
      <w:pStyle w:val="a5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 w:rsidR="00224750">
      <w:rPr>
        <w:b/>
        <w:bCs/>
        <w:sz w:val="28"/>
        <w:szCs w:val="28"/>
        <w:lang w:val="en-US"/>
      </w:rPr>
      <w:t>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F1DE" w14:textId="690CF5AA" w:rsidR="00D23852" w:rsidRDefault="00A03256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D2403A">
      <w:rPr>
        <w:noProof/>
        <w:sz w:val="36"/>
      </w:rPr>
      <w:instrText>6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D2403A">
      <w:rPr>
        <w:noProof/>
        <w:sz w:val="36"/>
      </w:rPr>
      <w:t>5</w:t>
    </w:r>
    <w:r>
      <w:rPr>
        <w:sz w:val="36"/>
      </w:rPr>
      <w:fldChar w:fldCharType="end"/>
    </w:r>
  </w:p>
  <w:p w14:paraId="1D6F9443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5C97942C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3E1C40EA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5CF31E2F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75D9CE5B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3FCE7EBB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6FE0A791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18896B80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6AEDD0DC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40726D13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00CF5423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2CDB7B36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7B129ECE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14634887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3FE20C54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5DFFCF93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39CB2B2C" w14:textId="77777777" w:rsidR="00D23852" w:rsidRDefault="00D23852">
    <w:pPr>
      <w:pStyle w:val="a5"/>
      <w:jc w:val="center"/>
      <w:rPr>
        <w:b/>
        <w:bCs/>
        <w:sz w:val="28"/>
        <w:szCs w:val="28"/>
      </w:rPr>
    </w:pPr>
  </w:p>
  <w:p w14:paraId="4243F89F" w14:textId="4F146BBA" w:rsidR="00D23852" w:rsidRDefault="00A03256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6A3969">
      <w:rPr>
        <w:b/>
        <w:bCs/>
        <w:sz w:val="28"/>
        <w:szCs w:val="28"/>
      </w:rPr>
      <w:t>24</w:t>
    </w: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8352" w14:textId="77777777" w:rsidR="00034CD0" w:rsidRDefault="00034CD0">
      <w:r>
        <w:separator/>
      </w:r>
    </w:p>
  </w:footnote>
  <w:footnote w:type="continuationSeparator" w:id="0">
    <w:p w14:paraId="32FBB8ED" w14:textId="77777777" w:rsidR="00034CD0" w:rsidRDefault="00034CD0">
      <w:r>
        <w:continuationSeparator/>
      </w:r>
    </w:p>
  </w:footnote>
  <w:footnote w:id="1">
    <w:p w14:paraId="4A6F7D8D" w14:textId="77777777" w:rsidR="00D23852" w:rsidRDefault="00A03256">
      <w:pPr>
        <w:pStyle w:val="a8"/>
        <w:rPr>
          <w:sz w:val="22"/>
        </w:rPr>
      </w:pPr>
      <w:r>
        <w:rPr>
          <w:rStyle w:val="ae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14:paraId="3230706D" w14:textId="77777777" w:rsidR="00D23852" w:rsidRDefault="00A03256">
      <w:pPr>
        <w:pStyle w:val="a8"/>
      </w:pPr>
      <w:r>
        <w:rPr>
          <w:rStyle w:val="ae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14:paraId="0755D626" w14:textId="77777777" w:rsidR="00D23852" w:rsidRDefault="00A03256">
      <w:pPr>
        <w:pStyle w:val="a8"/>
        <w:rPr>
          <w:sz w:val="22"/>
        </w:rPr>
      </w:pPr>
      <w:r>
        <w:rPr>
          <w:rStyle w:val="ae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14:paraId="03052D66" w14:textId="77777777" w:rsidR="00D23852" w:rsidRDefault="00A03256">
      <w:pPr>
        <w:pStyle w:val="a8"/>
        <w:rPr>
          <w:sz w:val="22"/>
        </w:rPr>
      </w:pPr>
      <w:r>
        <w:rPr>
          <w:rStyle w:val="ae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14:paraId="78AB615E" w14:textId="77777777" w:rsidR="00D23852" w:rsidRDefault="00A03256">
      <w:pPr>
        <w:pStyle w:val="a8"/>
        <w:rPr>
          <w:sz w:val="22"/>
        </w:rPr>
      </w:pPr>
      <w:r>
        <w:rPr>
          <w:rStyle w:val="ae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61C33FA5" w14:textId="77777777" w:rsidR="00D23852" w:rsidRDefault="00A03256">
      <w:pPr>
        <w:pStyle w:val="a8"/>
        <w:rPr>
          <w:sz w:val="22"/>
        </w:rPr>
      </w:pPr>
      <w:r>
        <w:rPr>
          <w:rStyle w:val="ae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14:paraId="1A6D8E76" w14:textId="77777777" w:rsidR="00D23852" w:rsidRDefault="00A03256">
      <w:pPr>
        <w:pStyle w:val="a8"/>
      </w:pPr>
      <w:r>
        <w:rPr>
          <w:rStyle w:val="ae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6A3C" w14:textId="77777777" w:rsidR="00D23852" w:rsidRDefault="00D23852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3D77" w14:textId="77777777" w:rsidR="00D23852" w:rsidRDefault="00D2385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EEDC" w14:textId="77777777" w:rsidR="00D23852" w:rsidRDefault="00A03256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8</w:t>
    </w:r>
    <w:r>
      <w:rPr>
        <w:rStyle w:val="a4"/>
        <w:b/>
        <w:bCs/>
        <w:sz w:val="32"/>
        <w:szCs w:val="32"/>
      </w:rPr>
      <w:fldChar w:fldCharType="end"/>
    </w:r>
  </w:p>
  <w:p w14:paraId="6746363A" w14:textId="77777777" w:rsidR="00D23852" w:rsidRDefault="00D23852">
    <w:pPr>
      <w:pStyle w:val="a3"/>
      <w:rPr>
        <w:sz w:val="32"/>
        <w:szCs w:val="32"/>
      </w:rPr>
    </w:pPr>
  </w:p>
  <w:p w14:paraId="0B9B33C7" w14:textId="231928D6" w:rsidR="00D23852" w:rsidRDefault="00A0325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13001B" w:rsidRPr="0013001B">
      <w:t xml:space="preserve"> </w:t>
    </w:r>
    <w:r w:rsidR="0013001B" w:rsidRPr="0013001B">
      <w:rPr>
        <w:b/>
        <w:bCs/>
        <w:sz w:val="32"/>
      </w:rPr>
      <w:t>643.</w:t>
    </w:r>
    <w:r w:rsidR="009C58D1">
      <w:rPr>
        <w:b/>
        <w:bCs/>
        <w:sz w:val="32"/>
      </w:rPr>
      <w:t>ХХХХ.ХХХХХ</w:t>
    </w:r>
    <w:r w:rsidR="007D1ABF" w:rsidRPr="007D1ABF">
      <w:rPr>
        <w:b/>
        <w:bCs/>
        <w:sz w:val="32"/>
      </w:rPr>
      <w:t xml:space="preserve">-01 </w:t>
    </w:r>
    <w:r w:rsidR="009C58D1">
      <w:rPr>
        <w:b/>
        <w:bCs/>
        <w:sz w:val="32"/>
      </w:rPr>
      <w:t>12</w:t>
    </w:r>
    <w:r w:rsidR="007D1ABF" w:rsidRPr="007D1ABF">
      <w:rPr>
        <w:b/>
        <w:bCs/>
        <w:sz w:val="32"/>
      </w:rPr>
      <w:t xml:space="preserve">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696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2250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04B6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98BE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88CC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B4CC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306B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8833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747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AA8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5E2BD7"/>
    <w:multiLevelType w:val="hybridMultilevel"/>
    <w:tmpl w:val="18968558"/>
    <w:lvl w:ilvl="0" w:tplc="1CCC49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D2680"/>
    <w:multiLevelType w:val="hybridMultilevel"/>
    <w:tmpl w:val="CDFE22CE"/>
    <w:lvl w:ilvl="0" w:tplc="C1E857E0">
      <w:numFmt w:val="bullet"/>
      <w:lvlText w:val="•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48C20F7E"/>
    <w:multiLevelType w:val="hybridMultilevel"/>
    <w:tmpl w:val="0C402E56"/>
    <w:lvl w:ilvl="0" w:tplc="C1E857E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57201D4"/>
    <w:multiLevelType w:val="hybridMultilevel"/>
    <w:tmpl w:val="AF84CD8A"/>
    <w:lvl w:ilvl="0" w:tplc="C1E857E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86E18"/>
    <w:multiLevelType w:val="hybridMultilevel"/>
    <w:tmpl w:val="1FFA3346"/>
    <w:lvl w:ilvl="0" w:tplc="C1E857E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10"/>
  </w:num>
  <w:num w:numId="5">
    <w:abstractNumId w:val="18"/>
  </w:num>
  <w:num w:numId="6">
    <w:abstractNumId w:val="13"/>
  </w:num>
  <w:num w:numId="7">
    <w:abstractNumId w:val="19"/>
  </w:num>
  <w:num w:numId="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2"/>
  </w:num>
  <w:num w:numId="14">
    <w:abstractNumId w:val="20"/>
  </w:num>
  <w:num w:numId="15">
    <w:abstractNumId w:val="21"/>
  </w:num>
  <w:num w:numId="16">
    <w:abstractNumId w:val="16"/>
  </w:num>
  <w:num w:numId="17">
    <w:abstractNumId w:val="9"/>
  </w:num>
  <w:num w:numId="18">
    <w:abstractNumId w:val="8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BF"/>
    <w:rsid w:val="00034CD0"/>
    <w:rsid w:val="00044EBE"/>
    <w:rsid w:val="000E43BB"/>
    <w:rsid w:val="00101084"/>
    <w:rsid w:val="0013001B"/>
    <w:rsid w:val="00183F95"/>
    <w:rsid w:val="001A537F"/>
    <w:rsid w:val="001B0C20"/>
    <w:rsid w:val="001E5056"/>
    <w:rsid w:val="00224750"/>
    <w:rsid w:val="00254D3F"/>
    <w:rsid w:val="00297017"/>
    <w:rsid w:val="002A4837"/>
    <w:rsid w:val="002E345F"/>
    <w:rsid w:val="002E55B6"/>
    <w:rsid w:val="003747AC"/>
    <w:rsid w:val="00395F53"/>
    <w:rsid w:val="004A058F"/>
    <w:rsid w:val="004B478C"/>
    <w:rsid w:val="00512068"/>
    <w:rsid w:val="00533A3A"/>
    <w:rsid w:val="00556805"/>
    <w:rsid w:val="0057508F"/>
    <w:rsid w:val="00642FA1"/>
    <w:rsid w:val="00680766"/>
    <w:rsid w:val="006A3969"/>
    <w:rsid w:val="006B2F7D"/>
    <w:rsid w:val="006D1816"/>
    <w:rsid w:val="006E3512"/>
    <w:rsid w:val="00734294"/>
    <w:rsid w:val="00734304"/>
    <w:rsid w:val="0073464A"/>
    <w:rsid w:val="007566FB"/>
    <w:rsid w:val="007965C8"/>
    <w:rsid w:val="007A7F50"/>
    <w:rsid w:val="007D1ABF"/>
    <w:rsid w:val="008108ED"/>
    <w:rsid w:val="00851A2A"/>
    <w:rsid w:val="008716BC"/>
    <w:rsid w:val="00877FD8"/>
    <w:rsid w:val="00881176"/>
    <w:rsid w:val="008B514F"/>
    <w:rsid w:val="008B6418"/>
    <w:rsid w:val="0090349A"/>
    <w:rsid w:val="009226C1"/>
    <w:rsid w:val="00927281"/>
    <w:rsid w:val="00931046"/>
    <w:rsid w:val="00933FD8"/>
    <w:rsid w:val="00934F77"/>
    <w:rsid w:val="00937D4E"/>
    <w:rsid w:val="00953719"/>
    <w:rsid w:val="00970346"/>
    <w:rsid w:val="009C58D1"/>
    <w:rsid w:val="00A03256"/>
    <w:rsid w:val="00A7257D"/>
    <w:rsid w:val="00A76A9A"/>
    <w:rsid w:val="00AA7A6D"/>
    <w:rsid w:val="00AF377A"/>
    <w:rsid w:val="00AF7C48"/>
    <w:rsid w:val="00B2213E"/>
    <w:rsid w:val="00B5088B"/>
    <w:rsid w:val="00BE2829"/>
    <w:rsid w:val="00C12524"/>
    <w:rsid w:val="00C17B86"/>
    <w:rsid w:val="00C664AA"/>
    <w:rsid w:val="00C763F7"/>
    <w:rsid w:val="00CA6411"/>
    <w:rsid w:val="00CF2D13"/>
    <w:rsid w:val="00D23852"/>
    <w:rsid w:val="00D2403A"/>
    <w:rsid w:val="00D41B46"/>
    <w:rsid w:val="00D5227A"/>
    <w:rsid w:val="00D5237C"/>
    <w:rsid w:val="00D72ED3"/>
    <w:rsid w:val="00D92461"/>
    <w:rsid w:val="00D93EEE"/>
    <w:rsid w:val="00E071FC"/>
    <w:rsid w:val="00E642A9"/>
    <w:rsid w:val="00EC750B"/>
    <w:rsid w:val="00F173A5"/>
    <w:rsid w:val="00F37716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55509"/>
  <w15:chartTrackingRefBased/>
  <w15:docId w15:val="{58F36E95-0666-47C9-8195-BF5D1B70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7A"/>
    <w:rPr>
      <w:sz w:val="24"/>
      <w:szCs w:val="24"/>
    </w:rPr>
  </w:style>
  <w:style w:type="paragraph" w:styleId="1">
    <w:name w:val="heading 1"/>
    <w:basedOn w:val="a"/>
    <w:next w:val="a"/>
    <w:uiPriority w:val="1"/>
    <w:qFormat/>
    <w:rsid w:val="00AA7A6D"/>
    <w:pPr>
      <w:keepNext/>
      <w:numPr>
        <w:numId w:val="7"/>
      </w:numPr>
      <w:tabs>
        <w:tab w:val="left" w:pos="5727"/>
      </w:tabs>
      <w:outlineLvl w:val="0"/>
    </w:pPr>
    <w:rPr>
      <w:b/>
      <w:bCs/>
      <w:sz w:val="32"/>
      <w:szCs w:val="28"/>
    </w:rPr>
  </w:style>
  <w:style w:type="paragraph" w:styleId="2">
    <w:name w:val="heading 2"/>
    <w:aliases w:val="Заголовок_2"/>
    <w:basedOn w:val="a"/>
    <w:next w:val="a"/>
    <w:link w:val="20"/>
    <w:uiPriority w:val="2"/>
    <w:qFormat/>
    <w:rsid w:val="00AA7A6D"/>
    <w:pPr>
      <w:keepNext/>
      <w:numPr>
        <w:ilvl w:val="1"/>
        <w:numId w:val="7"/>
      </w:numPr>
      <w:tabs>
        <w:tab w:val="left" w:pos="5727"/>
      </w:tabs>
      <w:outlineLvl w:val="1"/>
    </w:pPr>
    <w:rPr>
      <w:b/>
      <w:sz w:val="32"/>
      <w:szCs w:val="28"/>
    </w:rPr>
  </w:style>
  <w:style w:type="paragraph" w:styleId="3">
    <w:name w:val="heading 3"/>
    <w:basedOn w:val="a"/>
    <w:next w:val="a"/>
    <w:uiPriority w:val="3"/>
    <w:qFormat/>
    <w:rsid w:val="000E43BB"/>
    <w:pPr>
      <w:keepNext/>
      <w:numPr>
        <w:ilvl w:val="2"/>
        <w:numId w:val="7"/>
      </w:numPr>
      <w:outlineLvl w:val="2"/>
    </w:pPr>
    <w:rPr>
      <w:b/>
      <w:bCs/>
      <w:sz w:val="36"/>
    </w:rPr>
  </w:style>
  <w:style w:type="paragraph" w:styleId="4">
    <w:name w:val="heading 4"/>
    <w:basedOn w:val="a"/>
    <w:next w:val="a"/>
    <w:uiPriority w:val="4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uiPriority w:val="4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uiPriority w:val="4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uiPriority w:val="4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uiPriority w:val="4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4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link w:val="a7"/>
    <w:qFormat/>
    <w:rsid w:val="009C58D1"/>
    <w:pPr>
      <w:jc w:val="center"/>
    </w:pPr>
    <w:rPr>
      <w:b/>
      <w:bCs/>
      <w:caps/>
      <w:color w:val="000000" w:themeColor="text1"/>
      <w:sz w:val="32"/>
      <w:szCs w:val="32"/>
    </w:rPr>
  </w:style>
  <w:style w:type="paragraph" w:styleId="a8">
    <w:name w:val="footnote text"/>
    <w:basedOn w:val="a"/>
    <w:semiHidden/>
    <w:rPr>
      <w:sz w:val="20"/>
      <w:szCs w:val="20"/>
    </w:rPr>
  </w:style>
  <w:style w:type="paragraph" w:styleId="a9">
    <w:name w:val="Body Text"/>
    <w:basedOn w:val="a"/>
    <w:link w:val="aa"/>
    <w:semiHidden/>
    <w:pPr>
      <w:jc w:val="both"/>
    </w:pPr>
    <w:rPr>
      <w:sz w:val="28"/>
    </w:rPr>
  </w:style>
  <w:style w:type="paragraph" w:styleId="ab">
    <w:name w:val="Body Text Indent"/>
    <w:basedOn w:val="a"/>
    <w:link w:val="ac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d">
    <w:name w:val="Normal (Web)"/>
    <w:basedOn w:val="a"/>
    <w:semiHidden/>
    <w:pPr>
      <w:spacing w:before="100" w:beforeAutospacing="1" w:after="100" w:afterAutospacing="1"/>
    </w:pPr>
  </w:style>
  <w:style w:type="character" w:styleId="ae">
    <w:name w:val="footnote reference"/>
    <w:basedOn w:val="a0"/>
    <w:semiHidden/>
    <w:rPr>
      <w:vertAlign w:val="superscript"/>
    </w:rPr>
  </w:style>
  <w:style w:type="character" w:styleId="af">
    <w:name w:val="Hyperlink"/>
    <w:basedOn w:val="a0"/>
    <w:uiPriority w:val="99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f1">
    <w:name w:val="caption"/>
    <w:basedOn w:val="a"/>
    <w:next w:val="a"/>
    <w:uiPriority w:val="35"/>
    <w:unhideWhenUsed/>
    <w:qFormat/>
    <w:rsid w:val="006E3512"/>
    <w:rPr>
      <w:b/>
      <w:bCs/>
      <w:sz w:val="20"/>
      <w:szCs w:val="20"/>
    </w:rPr>
  </w:style>
  <w:style w:type="paragraph" w:styleId="af2">
    <w:name w:val="List Paragraph"/>
    <w:basedOn w:val="a"/>
    <w:uiPriority w:val="34"/>
    <w:qFormat/>
    <w:rsid w:val="00F37716"/>
    <w:pPr>
      <w:ind w:left="720"/>
      <w:contextualSpacing/>
    </w:pPr>
  </w:style>
  <w:style w:type="character" w:customStyle="1" w:styleId="20">
    <w:name w:val="Заголовок 2 Знак"/>
    <w:aliases w:val="Заголовок_2 Знак"/>
    <w:basedOn w:val="a0"/>
    <w:link w:val="2"/>
    <w:uiPriority w:val="2"/>
    <w:rsid w:val="00927281"/>
    <w:rPr>
      <w:b/>
      <w:sz w:val="32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D72ED3"/>
    <w:pPr>
      <w:keepLines/>
      <w:numPr>
        <w:numId w:val="0"/>
      </w:numPr>
      <w:tabs>
        <w:tab w:val="clear" w:pos="5727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af4">
    <w:name w:val="No Spacing"/>
    <w:uiPriority w:val="4"/>
    <w:qFormat/>
    <w:rsid w:val="002E345F"/>
    <w:rPr>
      <w:sz w:val="24"/>
      <w:szCs w:val="24"/>
    </w:rPr>
  </w:style>
  <w:style w:type="paragraph" w:customStyle="1" w:styleId="af5">
    <w:name w:val="КОД"/>
    <w:basedOn w:val="a"/>
    <w:link w:val="af6"/>
    <w:qFormat/>
    <w:rsid w:val="00970346"/>
    <w:pPr>
      <w:spacing w:line="276" w:lineRule="auto"/>
    </w:pPr>
    <w:rPr>
      <w:rFonts w:ascii="Arial" w:hAnsi="Arial" w:cs="Arial"/>
      <w:sz w:val="22"/>
      <w:lang w:val="en-US"/>
    </w:rPr>
  </w:style>
  <w:style w:type="character" w:customStyle="1" w:styleId="af6">
    <w:name w:val="КОД Знак"/>
    <w:basedOn w:val="a0"/>
    <w:link w:val="af5"/>
    <w:rsid w:val="00970346"/>
    <w:rPr>
      <w:rFonts w:ascii="Arial" w:hAnsi="Arial" w:cs="Arial"/>
      <w:sz w:val="22"/>
      <w:szCs w:val="24"/>
      <w:lang w:val="en-US"/>
    </w:rPr>
  </w:style>
  <w:style w:type="paragraph" w:customStyle="1" w:styleId="af7">
    <w:name w:val="!!!!!!_текст"/>
    <w:basedOn w:val="a"/>
    <w:link w:val="af8"/>
    <w:qFormat/>
    <w:rsid w:val="00970346"/>
    <w:pPr>
      <w:spacing w:before="60" w:after="60" w:line="360" w:lineRule="auto"/>
      <w:ind w:firstLine="851"/>
      <w:jc w:val="both"/>
    </w:pPr>
    <w:rPr>
      <w:sz w:val="28"/>
    </w:rPr>
  </w:style>
  <w:style w:type="character" w:customStyle="1" w:styleId="af8">
    <w:name w:val="!!!!!!_текст Знак"/>
    <w:basedOn w:val="a0"/>
    <w:link w:val="af7"/>
    <w:rsid w:val="00970346"/>
    <w:rPr>
      <w:sz w:val="28"/>
      <w:szCs w:val="24"/>
    </w:rPr>
  </w:style>
  <w:style w:type="character" w:customStyle="1" w:styleId="aa">
    <w:name w:val="Основной текст Знак"/>
    <w:basedOn w:val="a0"/>
    <w:link w:val="a9"/>
    <w:semiHidden/>
    <w:rsid w:val="006B2F7D"/>
    <w:rPr>
      <w:sz w:val="28"/>
      <w:szCs w:val="24"/>
    </w:rPr>
  </w:style>
  <w:style w:type="character" w:customStyle="1" w:styleId="ac">
    <w:name w:val="Основной текст с отступом Знак"/>
    <w:basedOn w:val="a0"/>
    <w:link w:val="ab"/>
    <w:semiHidden/>
    <w:rsid w:val="006B2F7D"/>
    <w:rPr>
      <w:b/>
      <w:bCs/>
      <w:sz w:val="28"/>
      <w:szCs w:val="24"/>
    </w:rPr>
  </w:style>
  <w:style w:type="character" w:customStyle="1" w:styleId="a7">
    <w:name w:val="Заголовок Знак"/>
    <w:basedOn w:val="a0"/>
    <w:link w:val="a6"/>
    <w:rsid w:val="008B514F"/>
    <w:rPr>
      <w:b/>
      <w:bCs/>
      <w:caps/>
      <w:color w:val="000000" w:themeColor="text1"/>
      <w:sz w:val="32"/>
      <w:szCs w:val="32"/>
    </w:rPr>
  </w:style>
  <w:style w:type="paragraph" w:customStyle="1" w:styleId="--1">
    <w:name w:val="еспд-дец-1"/>
    <w:basedOn w:val="a"/>
    <w:next w:val="af7"/>
    <w:link w:val="--10"/>
    <w:uiPriority w:val="4"/>
    <w:qFormat/>
    <w:rsid w:val="001B0C20"/>
    <w:rPr>
      <w:sz w:val="28"/>
    </w:rPr>
  </w:style>
  <w:style w:type="character" w:customStyle="1" w:styleId="--10">
    <w:name w:val="еспд-дец-1 Знак"/>
    <w:basedOn w:val="a0"/>
    <w:link w:val="--1"/>
    <w:uiPriority w:val="4"/>
    <w:rsid w:val="00AF377A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vva\AppData\Local\Temp\c1224018-bf60-4579-9d6a-ca5ef97c2ffc_ESPD_34%20(1).zip.ffc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F468B-8CF6-4B9E-BFE1-713A2C1B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7458</TotalTime>
  <Pages>6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 r</dc:creator>
  <cp:keywords/>
  <dc:description/>
  <cp:lastModifiedBy>5686</cp:lastModifiedBy>
  <cp:revision>42</cp:revision>
  <cp:lastPrinted>2005-09-30T06:24:00Z</cp:lastPrinted>
  <dcterms:created xsi:type="dcterms:W3CDTF">2024-07-17T09:17:00Z</dcterms:created>
  <dcterms:modified xsi:type="dcterms:W3CDTF">2024-07-23T14:14:00Z</dcterms:modified>
</cp:coreProperties>
</file>